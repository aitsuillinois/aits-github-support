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7632" w14:textId="77777777" w:rsidR="007A6FD0" w:rsidRDefault="007A6FD0">
      <w:bookmarkStart w:id="0" w:name="_GoBack"/>
      <w:bookmarkEnd w:id="0"/>
    </w:p>
    <w:p w14:paraId="40635A58" w14:textId="77777777" w:rsidR="00AA4CAE" w:rsidRDefault="00AA4CAE">
      <w:pPr>
        <w:rPr>
          <w:color w:val="2E74B5" w:themeColor="accent1" w:themeShade="BF"/>
          <w:sz w:val="56"/>
          <w:szCs w:val="56"/>
        </w:rPr>
      </w:pPr>
    </w:p>
    <w:p w14:paraId="3E8DB750" w14:textId="2DE55C7E" w:rsidR="00AA4CAE" w:rsidRDefault="007A2AF1">
      <w:pPr>
        <w:rPr>
          <w:color w:val="2E74B5" w:themeColor="accent1" w:themeShade="BF"/>
          <w:sz w:val="56"/>
          <w:szCs w:val="56"/>
        </w:rPr>
      </w:pPr>
      <w:r>
        <w:rPr>
          <w:color w:val="2E74B5" w:themeColor="accent1" w:themeShade="BF"/>
          <w:sz w:val="56"/>
          <w:szCs w:val="56"/>
        </w:rPr>
        <w:t>GitHub</w:t>
      </w:r>
    </w:p>
    <w:p w14:paraId="5DBE4DA1" w14:textId="178E3A25" w:rsidR="00AA4CAE" w:rsidRDefault="007A2AF1">
      <w:r>
        <w:t>SSH Keys and Personal Tokens</w:t>
      </w:r>
    </w:p>
    <w:p w14:paraId="68B503F6" w14:textId="77777777" w:rsidR="00AA4CAE" w:rsidRDefault="00AA4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1151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0365D27B" w14:textId="77777777" w:rsidR="00AA4CAE" w:rsidRDefault="00AA4CAE">
          <w:pPr>
            <w:pStyle w:val="TOCHeading"/>
          </w:pPr>
          <w:r>
            <w:t>Table of Contents</w:t>
          </w:r>
        </w:p>
        <w:p w14:paraId="73C8FAA7" w14:textId="5552ADAE" w:rsidR="00F90561" w:rsidRDefault="00AA4C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6610" w:history="1">
            <w:r w:rsidR="00F90561" w:rsidRPr="00973CBB">
              <w:rPr>
                <w:rStyle w:val="Hyperlink"/>
                <w:noProof/>
              </w:rPr>
              <w:t>SSH Keys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_Toc32866610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3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0044C146" w14:textId="7C92C1F8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1" w:history="1">
            <w:r w:rsidR="00F90561" w:rsidRPr="00973CBB">
              <w:rPr>
                <w:rStyle w:val="Hyperlink"/>
                <w:noProof/>
              </w:rPr>
              <w:t>Check for existing SSH keys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_Toc32866611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3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68B73D6B" w14:textId="42D45523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2" w:history="1">
            <w:r w:rsidR="00F90561" w:rsidRPr="00973CBB">
              <w:rPr>
                <w:rStyle w:val="Hyperlink"/>
                <w:noProof/>
              </w:rPr>
              <w:t>Generate a new SSH key and add it to the ssh-agent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_Toc32866612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3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58BC2B68" w14:textId="01A1CFFC" w:rsidR="00F90561" w:rsidRDefault="00B410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3" w:history="1">
            <w:r w:rsidR="00F90561" w:rsidRPr="00973CBB">
              <w:rPr>
                <w:rStyle w:val="Hyperlink"/>
                <w:noProof/>
              </w:rPr>
              <w:t>Generating a new SSH key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_Toc32866613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4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45DA0E78" w14:textId="76DD8756" w:rsidR="00F90561" w:rsidRDefault="00B410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4" w:history="1">
            <w:r w:rsidR="00F90561" w:rsidRPr="00973CBB">
              <w:rPr>
                <w:rStyle w:val="Hyperlink"/>
                <w:noProof/>
              </w:rPr>
              <w:t>Adding your SSH key to the ssh-agent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_Toc32866614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4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5969FBB1" w14:textId="4D692FC6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5" w:history="1">
            <w:r w:rsidR="00F90561" w:rsidRPr="00973CBB">
              <w:rPr>
                <w:rStyle w:val="Hyperlink"/>
                <w:noProof/>
              </w:rPr>
              <w:t>Adding a new SSH key to your GitHub account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_Toc32866615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5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51E996EE" w14:textId="7C68E591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6" w:history="1">
            <w:r w:rsidR="00F90561" w:rsidRPr="00973CBB">
              <w:rPr>
                <w:rStyle w:val="Hyperlink"/>
                <w:noProof/>
              </w:rPr>
              <w:t>Changing a remote’s URL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_Toc32866616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7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09501C4E" w14:textId="113F5157" w:rsidR="00F90561" w:rsidRDefault="00B410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7" w:history="1">
            <w:r w:rsidR="00F90561" w:rsidRPr="00973CBB">
              <w:rPr>
                <w:rStyle w:val="Hyperlink"/>
                <w:noProof/>
              </w:rPr>
              <w:t>Switching remote URLs from SSH to HTTPS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_Toc32866617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7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615A88C4" w14:textId="2935BBDD" w:rsidR="00F90561" w:rsidRDefault="00B410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8" w:history="1">
            <w:r w:rsidR="00F90561" w:rsidRPr="00973CBB">
              <w:rPr>
                <w:rStyle w:val="Hyperlink"/>
                <w:noProof/>
              </w:rPr>
              <w:t>Switching remote URLs from HTTPS to SSH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_Toc32866618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8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693DBC64" w14:textId="3AC31FA6" w:rsidR="00F90561" w:rsidRDefault="00B410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9" w:history="1">
            <w:r w:rsidR="00F90561" w:rsidRPr="00973CBB">
              <w:rPr>
                <w:rStyle w:val="Hyperlink"/>
                <w:noProof/>
              </w:rPr>
              <w:t>Troubleshooting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_Toc32866619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8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00712578" w14:textId="6F4F8D06" w:rsidR="00F90561" w:rsidRDefault="00B41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0" w:history="1">
            <w:r w:rsidR="00F90561" w:rsidRPr="00973CBB">
              <w:rPr>
                <w:rStyle w:val="Hyperlink"/>
                <w:noProof/>
              </w:rPr>
              <w:t>Personal Access Tokens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_Toc32866620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9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0FB7179B" w14:textId="600FBC2F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1" w:history="1">
            <w:r w:rsidR="00F90561" w:rsidRPr="00973CBB">
              <w:rPr>
                <w:rStyle w:val="Hyperlink"/>
                <w:noProof/>
              </w:rPr>
              <w:t>Creating a Token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_Toc32866621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9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7E1152D3" w14:textId="22A19498" w:rsidR="00F90561" w:rsidRDefault="00B41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2" w:history="1">
            <w:r w:rsidR="00F90561" w:rsidRPr="00973CBB">
              <w:rPr>
                <w:rStyle w:val="Hyperlink"/>
                <w:noProof/>
              </w:rPr>
              <w:t>Using a Token on the Command Line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_Toc32866622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12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1E573D54" w14:textId="2350F4B8" w:rsidR="00AA4CAE" w:rsidRDefault="00AA4CAE">
          <w:r>
            <w:rPr>
              <w:b/>
              <w:bCs/>
              <w:noProof/>
            </w:rPr>
            <w:fldChar w:fldCharType="end"/>
          </w:r>
        </w:p>
      </w:sdtContent>
    </w:sdt>
    <w:p w14:paraId="13D87B76" w14:textId="77777777" w:rsidR="00AA4CAE" w:rsidRDefault="00AA4CAE">
      <w:r>
        <w:br w:type="page"/>
      </w:r>
    </w:p>
    <w:p w14:paraId="730528D5" w14:textId="08C20429" w:rsidR="00AA4CAE" w:rsidRDefault="00F93C9D" w:rsidP="00AA4CAE">
      <w:pPr>
        <w:pStyle w:val="Heading1"/>
      </w:pPr>
      <w:bookmarkStart w:id="1" w:name="_Toc32866610"/>
      <w:r>
        <w:lastRenderedPageBreak/>
        <w:t>SSH Keys</w:t>
      </w:r>
      <w:bookmarkEnd w:id="1"/>
    </w:p>
    <w:p w14:paraId="6F2840C5" w14:textId="389A5052" w:rsidR="007012F9" w:rsidRDefault="007012F9" w:rsidP="007012F9"/>
    <w:p w14:paraId="13081C54" w14:textId="1BF32BD9" w:rsidR="00981E20" w:rsidRPr="00981E20" w:rsidRDefault="00981E20" w:rsidP="007012F9">
      <w:pPr>
        <w:rPr>
          <w:i/>
        </w:rPr>
      </w:pPr>
      <w:r w:rsidRPr="00981E20">
        <w:rPr>
          <w:i/>
        </w:rPr>
        <w:t>*Note: Windows instructions assume use of GitHub Desktop, which comes with Git Bash tool.</w:t>
      </w:r>
    </w:p>
    <w:p w14:paraId="5D6F78C1" w14:textId="77777777" w:rsidR="00981E20" w:rsidRDefault="00981E20" w:rsidP="007012F9"/>
    <w:p w14:paraId="040716FE" w14:textId="6D1B11C5" w:rsidR="00BF425F" w:rsidRDefault="00BF425F" w:rsidP="00BF425F">
      <w:pPr>
        <w:pStyle w:val="Heading2"/>
      </w:pPr>
      <w:bookmarkStart w:id="2" w:name="_Check_for_existing"/>
      <w:bookmarkStart w:id="3" w:name="_Toc32866611"/>
      <w:bookmarkEnd w:id="2"/>
      <w:r>
        <w:t>Check for existing SSH keys</w:t>
      </w:r>
      <w:bookmarkEnd w:id="3"/>
    </w:p>
    <w:p w14:paraId="428593C0" w14:textId="77777777" w:rsidR="007C0EFB" w:rsidRPr="007C0EFB" w:rsidRDefault="007C0EFB" w:rsidP="007C0EFB"/>
    <w:p w14:paraId="651AFB99" w14:textId="77777777" w:rsidR="00A90AA2" w:rsidRPr="00A90AA2" w:rsidRDefault="00A90AA2" w:rsidP="00A90AA2">
      <w:r w:rsidRPr="00A90AA2">
        <w:t>Before you generate an SSH key, you can check to see if you have any existing SSH keys.</w:t>
      </w:r>
    </w:p>
    <w:p w14:paraId="573312D1" w14:textId="09AD35B4" w:rsidR="00A90AA2" w:rsidRPr="00A90AA2" w:rsidRDefault="00A90AA2" w:rsidP="00A90AA2"/>
    <w:p w14:paraId="2598883C" w14:textId="3878476B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="007C0EFB" w:rsidRPr="007C0EFB">
        <w:rPr>
          <w:rStyle w:val="platform-mac"/>
          <w:color w:val="24292E"/>
        </w:rPr>
        <w:t xml:space="preserve"> (</w:t>
      </w:r>
      <w:r w:rsidR="00FB6922">
        <w:rPr>
          <w:rStyle w:val="platform-mac"/>
          <w:color w:val="24292E"/>
        </w:rPr>
        <w:t>Mac/Linux</w:t>
      </w:r>
      <w:r w:rsidR="007C0EFB"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 w:rsidR="00FB6922"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67AF288E" w14:textId="77777777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</w:pPr>
      <w:r w:rsidRPr="00A90AA2">
        <w:t>Enter </w:t>
      </w:r>
      <w:r w:rsidRPr="007C0EF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ls -al ~/.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ssh</w:t>
      </w:r>
      <w:proofErr w:type="spellEnd"/>
      <w:r w:rsidRPr="00A90AA2">
        <w:t> to see if existing SSH keys are present:</w:t>
      </w:r>
    </w:p>
    <w:p w14:paraId="45B3C9B8" w14:textId="77777777" w:rsidR="00A90AA2" w:rsidRPr="007C0EFB" w:rsidRDefault="00A90AA2" w:rsidP="00AD4BC3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ls -al ~/.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</w:p>
    <w:p w14:paraId="1D4E7488" w14:textId="77777777" w:rsidR="00A90AA2" w:rsidRPr="00A90AA2" w:rsidRDefault="00A90AA2" w:rsidP="00AD4BC3">
      <w:pPr>
        <w:pStyle w:val="ListParagraph"/>
        <w:spacing w:line="360" w:lineRule="auto"/>
      </w:pPr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Lists the files in your 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directory, if they exist</w:t>
      </w:r>
    </w:p>
    <w:p w14:paraId="65D95354" w14:textId="77777777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</w:pPr>
      <w:r w:rsidRPr="00A90AA2">
        <w:t>Check the directory listing to see if you already have a public SSH key. By default, the filenames of the public keys are one of the following:</w:t>
      </w:r>
    </w:p>
    <w:p w14:paraId="5D5EBA1F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id_rsa.pub</w:t>
      </w:r>
    </w:p>
    <w:p w14:paraId="161713BA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id_ecdsa.pub</w:t>
      </w:r>
    </w:p>
    <w:p w14:paraId="0E5C7F98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id_ed25519.pub</w:t>
      </w:r>
    </w:p>
    <w:p w14:paraId="0D97A677" w14:textId="6924AA7D" w:rsidR="00A90AA2" w:rsidRDefault="00A90AA2" w:rsidP="00AD4BC3">
      <w:pPr>
        <w:spacing w:line="360" w:lineRule="auto"/>
        <w:ind w:left="720"/>
        <w:rPr>
          <w:rStyle w:val="Emphasis"/>
          <w:color w:val="24292E"/>
        </w:rPr>
      </w:pPr>
      <w:r w:rsidRPr="00A90AA2">
        <w:rPr>
          <w:rStyle w:val="Emphasis"/>
          <w:rFonts w:eastAsiaTheme="majorEastAsia"/>
          <w:color w:val="24292E"/>
        </w:rPr>
        <w:t>id_dsa.pub</w:t>
      </w:r>
    </w:p>
    <w:p w14:paraId="3EAD69AF" w14:textId="77777777" w:rsidR="007C0EFB" w:rsidRPr="00A90AA2" w:rsidRDefault="007C0EFB" w:rsidP="007C0EFB">
      <w:pPr>
        <w:ind w:left="720"/>
      </w:pPr>
    </w:p>
    <w:p w14:paraId="0DD9D835" w14:textId="2ACBB3E5" w:rsidR="00A90AA2" w:rsidRDefault="00A90AA2" w:rsidP="00A90AA2">
      <w:r w:rsidRPr="00A90AA2">
        <w:t>If you don't have an existing public and private key pair, or don't wish to use any that are available to connect to GitHub Enterprise, then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>generate a new SSH key</w:t>
        </w:r>
      </w:hyperlink>
      <w:r w:rsidRPr="00A90AA2">
        <w:t>.</w:t>
      </w:r>
    </w:p>
    <w:p w14:paraId="63C12D3C" w14:textId="77777777" w:rsidR="007C0EFB" w:rsidRPr="00A90AA2" w:rsidRDefault="007C0EFB" w:rsidP="00A90AA2"/>
    <w:p w14:paraId="79482CD6" w14:textId="395684C9" w:rsidR="00A90AA2" w:rsidRDefault="00A90AA2" w:rsidP="00A90AA2">
      <w:r w:rsidRPr="00A90AA2">
        <w:t>If you see an existing public and private key pair listed (for example </w:t>
      </w:r>
      <w:r w:rsidRPr="00A90AA2">
        <w:rPr>
          <w:rStyle w:val="Emphasis"/>
          <w:rFonts w:eastAsiaTheme="majorEastAsia"/>
          <w:color w:val="24292E"/>
        </w:rPr>
        <w:t>id_rsa.pub</w:t>
      </w:r>
      <w:r w:rsidRPr="00A90AA2">
        <w:t> and </w:t>
      </w:r>
      <w:proofErr w:type="spellStart"/>
      <w:r w:rsidRPr="00A90AA2">
        <w:rPr>
          <w:rStyle w:val="Emphasis"/>
          <w:rFonts w:eastAsiaTheme="majorEastAsia"/>
          <w:color w:val="24292E"/>
        </w:rPr>
        <w:t>id_rsa</w:t>
      </w:r>
      <w:proofErr w:type="spellEnd"/>
      <w:r w:rsidRPr="00A90AA2">
        <w:t>) that you would like to use to connect to GitHub Enterprise, you can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 xml:space="preserve">add your SSH key to the </w:t>
        </w:r>
        <w:proofErr w:type="spellStart"/>
        <w:r w:rsidRPr="00A90AA2">
          <w:rPr>
            <w:rStyle w:val="Hyperlink"/>
            <w:rFonts w:eastAsiaTheme="majorEastAsia"/>
            <w:color w:val="0366D6"/>
          </w:rPr>
          <w:t>ssh</w:t>
        </w:r>
        <w:proofErr w:type="spellEnd"/>
        <w:r w:rsidRPr="00A90AA2">
          <w:rPr>
            <w:rStyle w:val="Hyperlink"/>
            <w:rFonts w:eastAsiaTheme="majorEastAsia"/>
            <w:color w:val="0366D6"/>
          </w:rPr>
          <w:t>-agent</w:t>
        </w:r>
      </w:hyperlink>
      <w:r w:rsidRPr="00A90AA2">
        <w:t>.</w:t>
      </w:r>
    </w:p>
    <w:p w14:paraId="4730F5C6" w14:textId="77777777" w:rsidR="007C0EFB" w:rsidRPr="00A90AA2" w:rsidRDefault="007C0EFB" w:rsidP="00A90AA2"/>
    <w:p w14:paraId="60ED07CC" w14:textId="7CC6A1E5" w:rsidR="00A90AA2" w:rsidRPr="00A90AA2" w:rsidRDefault="00A90AA2" w:rsidP="00A90AA2">
      <w:r w:rsidRPr="00A90AA2">
        <w:rPr>
          <w:rStyle w:val="Strong"/>
          <w:rFonts w:eastAsiaTheme="majorEastAsia"/>
          <w:color w:val="24292E"/>
        </w:rPr>
        <w:t>Tip:</w:t>
      </w:r>
      <w:r w:rsidRPr="00A90AA2">
        <w:t> If you receive an error that </w:t>
      </w:r>
      <w:r w:rsidRPr="00A90AA2">
        <w:rPr>
          <w:rStyle w:val="Emphasis"/>
          <w:rFonts w:eastAsiaTheme="majorEastAsia"/>
          <w:color w:val="24292E"/>
        </w:rPr>
        <w:t>~/.</w:t>
      </w:r>
      <w:proofErr w:type="spellStart"/>
      <w:r w:rsidRPr="00A90AA2">
        <w:rPr>
          <w:rStyle w:val="Emphasis"/>
          <w:rFonts w:eastAsiaTheme="majorEastAsia"/>
          <w:color w:val="24292E"/>
        </w:rPr>
        <w:t>ssh</w:t>
      </w:r>
      <w:proofErr w:type="spellEnd"/>
      <w:r w:rsidRPr="00A90AA2">
        <w:t> doesn't exist, don't worry! We'll create it when we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>generate a new SSH key</w:t>
        </w:r>
      </w:hyperlink>
      <w:r w:rsidRPr="00A90AA2">
        <w:t>.</w:t>
      </w:r>
    </w:p>
    <w:p w14:paraId="5440D596" w14:textId="77777777" w:rsidR="00BF425F" w:rsidRDefault="00BF425F" w:rsidP="00BF425F">
      <w:pPr>
        <w:pStyle w:val="Heading2"/>
      </w:pPr>
    </w:p>
    <w:p w14:paraId="1E3F68C1" w14:textId="77777777" w:rsidR="00BF425F" w:rsidRDefault="00BF425F" w:rsidP="00BF425F">
      <w:pPr>
        <w:pStyle w:val="Heading2"/>
      </w:pPr>
      <w:bookmarkStart w:id="4" w:name="_Generate_a_new"/>
      <w:bookmarkStart w:id="5" w:name="_Toc32866612"/>
      <w:bookmarkEnd w:id="4"/>
      <w:r>
        <w:t xml:space="preserve">Generate a new SSH key and add it to the </w:t>
      </w:r>
      <w:proofErr w:type="spellStart"/>
      <w:r>
        <w:t>ssh</w:t>
      </w:r>
      <w:proofErr w:type="spellEnd"/>
      <w:r>
        <w:t>-agent</w:t>
      </w:r>
      <w:bookmarkEnd w:id="5"/>
    </w:p>
    <w:p w14:paraId="02D2A091" w14:textId="0E4E0EB2" w:rsidR="00A90AA2" w:rsidRPr="00A90AA2" w:rsidRDefault="00A90AA2" w:rsidP="00A90AA2">
      <w:r w:rsidRPr="00A90AA2">
        <w:t xml:space="preserve">After you've checked for existing SSH keys, you can generate a new SSH key to use for authentication, then add it to the </w:t>
      </w:r>
      <w:proofErr w:type="spellStart"/>
      <w:r w:rsidRPr="00A90AA2">
        <w:t>ssh</w:t>
      </w:r>
      <w:proofErr w:type="spellEnd"/>
      <w:r w:rsidRPr="00A90AA2">
        <w:t>-agent.</w:t>
      </w:r>
    </w:p>
    <w:p w14:paraId="20FC2A99" w14:textId="77777777" w:rsidR="007C0EFB" w:rsidRDefault="007C0EFB" w:rsidP="00A90AA2">
      <w:pPr>
        <w:rPr>
          <w:b/>
          <w:bCs/>
        </w:rPr>
      </w:pPr>
    </w:p>
    <w:p w14:paraId="0F26D9B0" w14:textId="70BF3F21" w:rsidR="00A90AA2" w:rsidRDefault="00A90AA2" w:rsidP="00A90AA2">
      <w:r w:rsidRPr="00A90AA2">
        <w:t>If you don't already have an SSH key, you must </w:t>
      </w:r>
      <w:hyperlink w:anchor="_Generating_a_new" w:history="1">
        <w:r w:rsidRPr="00A90AA2">
          <w:rPr>
            <w:rStyle w:val="Hyperlink"/>
            <w:rFonts w:eastAsiaTheme="majorEastAsia"/>
            <w:color w:val="0366D6"/>
          </w:rPr>
          <w:t>generate a new SSH key</w:t>
        </w:r>
      </w:hyperlink>
      <w:r w:rsidRPr="00A90AA2">
        <w:t xml:space="preserve">. If you're unsure whether you already have an SSH key, </w:t>
      </w:r>
      <w:hyperlink w:anchor="_Check_for_existing" w:history="1">
        <w:r w:rsidRPr="00AD4BC3">
          <w:rPr>
            <w:rStyle w:val="Hyperlink"/>
          </w:rPr>
          <w:t>check for </w:t>
        </w:r>
        <w:r w:rsidRPr="00AD4BC3">
          <w:rPr>
            <w:rStyle w:val="Hyperlink"/>
            <w:rFonts w:eastAsiaTheme="majorEastAsia"/>
          </w:rPr>
          <w:t>existing keys</w:t>
        </w:r>
      </w:hyperlink>
      <w:r w:rsidRPr="00A90AA2">
        <w:t>.</w:t>
      </w:r>
    </w:p>
    <w:p w14:paraId="73E5B9C4" w14:textId="77777777" w:rsidR="00AD4BC3" w:rsidRPr="00A90AA2" w:rsidRDefault="00AD4BC3" w:rsidP="00A90AA2"/>
    <w:p w14:paraId="6079E9AF" w14:textId="398D99CB" w:rsidR="00A90AA2" w:rsidRDefault="00A90AA2" w:rsidP="00A90AA2">
      <w:r w:rsidRPr="00A90AA2">
        <w:t>If you don't want to reenter your passphrase every time you use your SSH key, you can </w:t>
      </w:r>
      <w:hyperlink w:anchor="_Adding_your_SSH" w:history="1">
        <w:r w:rsidRPr="00A90AA2">
          <w:rPr>
            <w:rStyle w:val="Hyperlink"/>
            <w:rFonts w:eastAsiaTheme="majorEastAsia"/>
            <w:color w:val="0366D6"/>
          </w:rPr>
          <w:t>add your key to the SSH agent</w:t>
        </w:r>
      </w:hyperlink>
      <w:r w:rsidRPr="00A90AA2">
        <w:t>, which manages your SSH keys and remembers your passphrase.</w:t>
      </w:r>
    </w:p>
    <w:p w14:paraId="2CD64F38" w14:textId="77777777" w:rsidR="007C0EFB" w:rsidRPr="00A90AA2" w:rsidRDefault="007C0EFB" w:rsidP="00A90AA2"/>
    <w:p w14:paraId="4006D9FB" w14:textId="0851E514" w:rsidR="00A90AA2" w:rsidRPr="00AD4BC3" w:rsidRDefault="00A90AA2" w:rsidP="00AD4BC3">
      <w:pPr>
        <w:pStyle w:val="Heading3"/>
      </w:pPr>
      <w:bookmarkStart w:id="6" w:name="_Generating_a_new"/>
      <w:bookmarkStart w:id="7" w:name="_Toc32866613"/>
      <w:bookmarkEnd w:id="6"/>
      <w:r w:rsidRPr="00AD4BC3">
        <w:rPr>
          <w:rStyle w:val="Hyperlink"/>
          <w:color w:val="1F4D78" w:themeColor="accent1" w:themeShade="7F"/>
          <w:u w:val="none"/>
        </w:rPr>
        <w:lastRenderedPageBreak/>
        <w:t>Generating a new SSH key</w:t>
      </w:r>
      <w:bookmarkEnd w:id="7"/>
    </w:p>
    <w:p w14:paraId="48CDEC0F" w14:textId="77777777" w:rsidR="00AD4BC3" w:rsidRPr="00AD4BC3" w:rsidRDefault="00AD4BC3" w:rsidP="00AD4BC3"/>
    <w:p w14:paraId="2BAD7626" w14:textId="77777777" w:rsidR="00981E20" w:rsidRPr="00A90AA2" w:rsidRDefault="00981E20" w:rsidP="00981E2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3590E91E" w14:textId="77777777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Paste the text below, substituting in your GitHub Enterprise email address.</w:t>
      </w:r>
    </w:p>
    <w:p w14:paraId="134C0083" w14:textId="77777777" w:rsidR="00A90AA2" w:rsidRPr="00A90AA2" w:rsidRDefault="00A90AA2" w:rsidP="00AD4BC3">
      <w:pPr>
        <w:pStyle w:val="ListParagraph"/>
        <w:spacing w:line="360" w:lineRule="auto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-keygen -t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-b 4096 -C "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your_email@example.com</w:t>
      </w: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"</w:t>
      </w:r>
    </w:p>
    <w:p w14:paraId="65BC688C" w14:textId="77777777" w:rsidR="00A90AA2" w:rsidRPr="00A90AA2" w:rsidRDefault="00A90AA2" w:rsidP="00AD4BC3">
      <w:pPr>
        <w:pStyle w:val="ListParagraph"/>
        <w:spacing w:line="360" w:lineRule="auto"/>
      </w:pPr>
      <w:r w:rsidRPr="00A90AA2">
        <w:t xml:space="preserve">This creates a new </w:t>
      </w:r>
      <w:proofErr w:type="spellStart"/>
      <w:r w:rsidRPr="00A90AA2">
        <w:t>ssh</w:t>
      </w:r>
      <w:proofErr w:type="spellEnd"/>
      <w:r w:rsidRPr="00A90AA2">
        <w:t xml:space="preserve"> key, using the provided email as a label.</w:t>
      </w:r>
    </w:p>
    <w:p w14:paraId="08039D3A" w14:textId="116DA98C" w:rsidR="00A90AA2" w:rsidRPr="00A90AA2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Generating public/private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key pair.</w:t>
      </w:r>
    </w:p>
    <w:p w14:paraId="0DB36FCC" w14:textId="77777777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When you're prompted to "Enter a file in which to save the key," press Enter. This accepts the default file location.</w:t>
      </w:r>
    </w:p>
    <w:p w14:paraId="37D4A1A7" w14:textId="46ACA1E5" w:rsidR="00A90AA2" w:rsidRPr="00A90AA2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Enter a file in which to save the key (/Users/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</w:t>
      </w: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/.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id_rsa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[Press enter]</w:t>
      </w:r>
    </w:p>
    <w:p w14:paraId="734A5483" w14:textId="31378083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At the prompt, type a secure passphrase.</w:t>
      </w:r>
    </w:p>
    <w:p w14:paraId="0599256C" w14:textId="35E50491" w:rsidR="00A90AA2" w:rsidRPr="00AD4BC3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Enter passphrase (empty for no passphrase):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[Type a passphrase]</w:t>
      </w:r>
    </w:p>
    <w:p w14:paraId="5F3D4F36" w14:textId="0C425D97" w:rsidR="00A90AA2" w:rsidRPr="00AD4BC3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Emphasis"/>
          <w:color w:val="333333"/>
          <w:bdr w:val="none" w:sz="0" w:space="0" w:color="auto" w:frame="1"/>
        </w:rPr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Enter same passphrase again: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[Type passphrase again]</w:t>
      </w:r>
    </w:p>
    <w:p w14:paraId="174B6A81" w14:textId="77777777" w:rsidR="007C0EFB" w:rsidRPr="00A90AA2" w:rsidRDefault="007C0EFB" w:rsidP="00A90AA2"/>
    <w:p w14:paraId="4E14C68C" w14:textId="4F222824" w:rsidR="00A90AA2" w:rsidRPr="00AD4BC3" w:rsidRDefault="00A90AA2" w:rsidP="00AD4BC3">
      <w:pPr>
        <w:pStyle w:val="Heading3"/>
      </w:pPr>
      <w:bookmarkStart w:id="8" w:name="_Adding_your_SSH"/>
      <w:bookmarkStart w:id="9" w:name="_Toc32866614"/>
      <w:bookmarkEnd w:id="8"/>
      <w:r w:rsidRPr="00AD4BC3">
        <w:t xml:space="preserve">Adding your SSH key to the </w:t>
      </w:r>
      <w:proofErr w:type="spellStart"/>
      <w:r w:rsidRPr="00AD4BC3">
        <w:t>ssh</w:t>
      </w:r>
      <w:proofErr w:type="spellEnd"/>
      <w:r w:rsidRPr="00AD4BC3">
        <w:t>-agent</w:t>
      </w:r>
      <w:bookmarkEnd w:id="9"/>
    </w:p>
    <w:p w14:paraId="63C71915" w14:textId="77777777" w:rsidR="00AD4BC3" w:rsidRPr="00AD4BC3" w:rsidRDefault="00AD4BC3" w:rsidP="00AD4BC3"/>
    <w:p w14:paraId="68BB909C" w14:textId="77777777" w:rsidR="00A377C6" w:rsidRDefault="00A90AA2" w:rsidP="00A90AA2">
      <w:r w:rsidRPr="00A90AA2">
        <w:t xml:space="preserve">Before adding a new SSH key to the </w:t>
      </w:r>
      <w:proofErr w:type="spellStart"/>
      <w:r w:rsidRPr="00A90AA2">
        <w:t>ssh</w:t>
      </w:r>
      <w:proofErr w:type="spellEnd"/>
      <w:r w:rsidRPr="00A90AA2">
        <w:t>-agent to manage your keys, you should have </w:t>
      </w:r>
      <w:hyperlink w:anchor="_Check_for_existing" w:history="1">
        <w:r w:rsidRPr="00A90AA2">
          <w:rPr>
            <w:rStyle w:val="Hyperlink"/>
            <w:rFonts w:eastAsiaTheme="majorEastAsia"/>
            <w:color w:val="0366D6"/>
          </w:rPr>
          <w:t>checked for existing SSH keys</w:t>
        </w:r>
      </w:hyperlink>
      <w:r w:rsidRPr="00A90AA2">
        <w:t> and </w:t>
      </w:r>
      <w:hyperlink w:anchor="_Generating_a_new" w:history="1">
        <w:r w:rsidRPr="00A90AA2">
          <w:rPr>
            <w:rStyle w:val="Hyperlink"/>
            <w:rFonts w:eastAsiaTheme="majorEastAsia"/>
            <w:color w:val="0366D6"/>
          </w:rPr>
          <w:t>generated a new SSH key</w:t>
        </w:r>
      </w:hyperlink>
      <w:r w:rsidRPr="00A90AA2">
        <w:t>. </w:t>
      </w:r>
    </w:p>
    <w:p w14:paraId="3DDEBB46" w14:textId="77777777" w:rsidR="006F6D48" w:rsidRPr="00A90AA2" w:rsidRDefault="006F6D48" w:rsidP="00A90AA2"/>
    <w:p w14:paraId="5CE541FD" w14:textId="77777777" w:rsidR="00A90AA2" w:rsidRPr="00A90AA2" w:rsidRDefault="00A90AA2" w:rsidP="006F6D48">
      <w:pPr>
        <w:pStyle w:val="ListParagraph"/>
        <w:numPr>
          <w:ilvl w:val="0"/>
          <w:numId w:val="16"/>
        </w:numPr>
        <w:spacing w:line="360" w:lineRule="auto"/>
      </w:pPr>
      <w:r w:rsidRPr="00A90AA2">
        <w:t xml:space="preserve">Start the </w:t>
      </w:r>
      <w:proofErr w:type="spellStart"/>
      <w:r w:rsidRPr="00A90AA2">
        <w:t>ssh</w:t>
      </w:r>
      <w:proofErr w:type="spellEnd"/>
      <w:r w:rsidRPr="00A90AA2">
        <w:t>-agent in the background.</w:t>
      </w:r>
    </w:p>
    <w:p w14:paraId="62216624" w14:textId="77777777" w:rsidR="00A90AA2" w:rsidRPr="006F6D48" w:rsidRDefault="00A90AA2" w:rsidP="000D6133">
      <w:pPr>
        <w:pStyle w:val="ListParagraph"/>
        <w:spacing w:line="360" w:lineRule="auto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eval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"$(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-agent -s)"</w:t>
      </w:r>
    </w:p>
    <w:p w14:paraId="36586E1C" w14:textId="33D53330" w:rsidR="00A90AA2" w:rsidRPr="00A90AA2" w:rsidRDefault="000D6133" w:rsidP="000D6133">
      <w:pPr>
        <w:pStyle w:val="ListParagraph"/>
        <w:numPr>
          <w:ilvl w:val="1"/>
          <w:numId w:val="15"/>
        </w:numPr>
        <w:spacing w:line="360" w:lineRule="auto"/>
        <w:ind w:left="900" w:hanging="180"/>
      </w:pPr>
      <w:r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Agent </w:t>
      </w:r>
      <w:proofErr w:type="spellStart"/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pid</w:t>
      </w:r>
      <w:proofErr w:type="spellEnd"/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59566</w:t>
      </w:r>
    </w:p>
    <w:p w14:paraId="79850BC0" w14:textId="07403779" w:rsidR="00A90AA2" w:rsidRPr="00A90AA2" w:rsidRDefault="00981E20" w:rsidP="00981E20">
      <w:pPr>
        <w:pStyle w:val="ListParagraph"/>
        <w:numPr>
          <w:ilvl w:val="0"/>
          <w:numId w:val="16"/>
        </w:numPr>
        <w:spacing w:line="360" w:lineRule="auto"/>
      </w:pPr>
      <w:r w:rsidRPr="00981E20">
        <w:rPr>
          <w:highlight w:val="yellow"/>
        </w:rPr>
        <w:t xml:space="preserve">If you are using </w:t>
      </w:r>
      <w:r w:rsidR="00A90AA2" w:rsidRPr="00981E20">
        <w:rPr>
          <w:highlight w:val="yellow"/>
        </w:rPr>
        <w:t>macOS Sierra 10.12.2 or later</w:t>
      </w:r>
      <w:r w:rsidRPr="00981E20">
        <w:rPr>
          <w:highlight w:val="yellow"/>
        </w:rPr>
        <w:t>:</w:t>
      </w:r>
      <w:r>
        <w:t xml:space="preserve">  </w:t>
      </w:r>
      <w:r w:rsidR="00A90AA2" w:rsidRPr="00A90AA2">
        <w:t>you will need to modify your </w:t>
      </w:r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~/.</w:t>
      </w:r>
      <w:proofErr w:type="spellStart"/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ssh</w:t>
      </w:r>
      <w:proofErr w:type="spellEnd"/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/config</w:t>
      </w:r>
      <w:r w:rsidR="00A90AA2" w:rsidRPr="00A90AA2">
        <w:t xml:space="preserve"> file to automatically load keys into the </w:t>
      </w:r>
      <w:proofErr w:type="spellStart"/>
      <w:r w:rsidR="00A90AA2" w:rsidRPr="00A90AA2">
        <w:t>ssh</w:t>
      </w:r>
      <w:proofErr w:type="spellEnd"/>
      <w:r w:rsidR="00A90AA2" w:rsidRPr="00A90AA2">
        <w:t>-agent and store passphrases in your keychain.</w:t>
      </w:r>
    </w:p>
    <w:p w14:paraId="0020ADF4" w14:textId="77777777" w:rsidR="00A90AA2" w:rsidRPr="006F6D48" w:rsidRDefault="00A90AA2" w:rsidP="00981E20">
      <w:pPr>
        <w:pStyle w:val="ListParagraph"/>
        <w:spacing w:line="276" w:lineRule="auto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Host *</w:t>
      </w:r>
    </w:p>
    <w:p w14:paraId="00BE1E05" w14:textId="0FD7DE93" w:rsidR="00A90AA2" w:rsidRPr="006F6D48" w:rsidRDefault="00A90AA2" w:rsidP="00981E20">
      <w:pPr>
        <w:pStyle w:val="ListParagraph"/>
        <w:spacing w:line="276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AddKeysToAgent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yes</w:t>
      </w:r>
    </w:p>
    <w:p w14:paraId="18925806" w14:textId="6E270A1C" w:rsidR="00A90AA2" w:rsidRPr="006F6D48" w:rsidRDefault="00A90AA2" w:rsidP="00981E20">
      <w:pPr>
        <w:pStyle w:val="ListParagraph"/>
        <w:spacing w:line="276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UseKeychain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yes</w:t>
      </w:r>
    </w:p>
    <w:p w14:paraId="4147947D" w14:textId="1CF87F38" w:rsidR="00A90AA2" w:rsidRDefault="00A90AA2" w:rsidP="00981E20">
      <w:pPr>
        <w:pStyle w:val="ListParagraph"/>
        <w:spacing w:line="360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IdentityFile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~/.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/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id_rsa</w:t>
      </w:r>
      <w:proofErr w:type="spellEnd"/>
    </w:p>
    <w:p w14:paraId="7218684F" w14:textId="77777777" w:rsidR="00A90AA2" w:rsidRPr="00A90AA2" w:rsidRDefault="00A90AA2" w:rsidP="000D6133">
      <w:pPr>
        <w:pStyle w:val="ListParagraph"/>
        <w:numPr>
          <w:ilvl w:val="0"/>
          <w:numId w:val="16"/>
        </w:numPr>
        <w:spacing w:line="360" w:lineRule="auto"/>
      </w:pPr>
      <w:r w:rsidRPr="00A90AA2">
        <w:t xml:space="preserve">Add your SSH private key to the </w:t>
      </w:r>
      <w:proofErr w:type="spellStart"/>
      <w:r w:rsidRPr="00A90AA2">
        <w:t>ssh</w:t>
      </w:r>
      <w:proofErr w:type="spellEnd"/>
      <w:r w:rsidRPr="00A90AA2">
        <w:t>-agent and store your passphrase in the keychain. If you created your key with a different name, or if you are adding an existing key that has a different name, replace </w:t>
      </w:r>
      <w:proofErr w:type="spellStart"/>
      <w:r w:rsidRPr="006F6D48">
        <w:rPr>
          <w:rStyle w:val="Emphasis"/>
          <w:rFonts w:ascii="Times New Roman" w:eastAsiaTheme="majorEastAsia" w:hAnsi="Times New Roman" w:cs="Times New Roman"/>
          <w:color w:val="24292E"/>
          <w:sz w:val="24"/>
          <w:szCs w:val="24"/>
        </w:rPr>
        <w:t>id_rsa</w:t>
      </w:r>
      <w:proofErr w:type="spellEnd"/>
      <w:r w:rsidRPr="00A90AA2">
        <w:t> in the command with the name of your private key file.</w:t>
      </w:r>
    </w:p>
    <w:p w14:paraId="2D6683EE" w14:textId="77777777" w:rsidR="00A90AA2" w:rsidRPr="00A90AA2" w:rsidRDefault="00A90AA2" w:rsidP="000D6133">
      <w:pPr>
        <w:pStyle w:val="ListParagraph"/>
        <w:spacing w:line="360" w:lineRule="auto"/>
      </w:pPr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-add -K ~/.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id_rsa</w:t>
      </w:r>
      <w:proofErr w:type="spellEnd"/>
    </w:p>
    <w:p w14:paraId="7CAD6F01" w14:textId="0267131D" w:rsidR="00A90AA2" w:rsidRPr="00A90AA2" w:rsidRDefault="00B410EC" w:rsidP="006F6D48">
      <w:pPr>
        <w:pStyle w:val="ListParagraph"/>
        <w:numPr>
          <w:ilvl w:val="0"/>
          <w:numId w:val="16"/>
        </w:numPr>
        <w:spacing w:line="360" w:lineRule="auto"/>
      </w:pPr>
      <w:hyperlink w:anchor="_Adding_a_new" w:history="1">
        <w:r w:rsidR="00A90AA2" w:rsidRPr="006F6D48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Add the SSH key to your GitHub account</w:t>
        </w:r>
      </w:hyperlink>
      <w:r w:rsidR="00A90AA2" w:rsidRPr="00A90AA2">
        <w:t>.</w:t>
      </w:r>
    </w:p>
    <w:p w14:paraId="03FAE004" w14:textId="77777777" w:rsidR="00BF425F" w:rsidRPr="007012F9" w:rsidRDefault="00BF425F" w:rsidP="007012F9"/>
    <w:p w14:paraId="558EA833" w14:textId="01A27DB2" w:rsidR="0033278D" w:rsidRDefault="0033278D" w:rsidP="00BF425F">
      <w:pPr>
        <w:pStyle w:val="Heading2"/>
      </w:pPr>
      <w:bookmarkStart w:id="10" w:name="_Adding_a_new"/>
      <w:bookmarkStart w:id="11" w:name="_Toc32866615"/>
      <w:bookmarkEnd w:id="10"/>
      <w:r>
        <w:lastRenderedPageBreak/>
        <w:t>Adding a new SSH key to your GitHub account</w:t>
      </w:r>
      <w:bookmarkEnd w:id="11"/>
    </w:p>
    <w:p w14:paraId="1C979BD3" w14:textId="77777777" w:rsidR="000D6133" w:rsidRPr="000D6133" w:rsidRDefault="000D6133" w:rsidP="000D6133">
      <w:pPr>
        <w:spacing w:line="360" w:lineRule="auto"/>
      </w:pPr>
      <w:r w:rsidRPr="000D6133">
        <w:t>Before adding a new SSH key to your GitHub Enterprise account, you should have:</w:t>
      </w:r>
    </w:p>
    <w:p w14:paraId="7F41A9F7" w14:textId="46DFCE48" w:rsidR="000D6133" w:rsidRPr="000D6133" w:rsidRDefault="00B410EC" w:rsidP="000D6133">
      <w:pPr>
        <w:spacing w:line="360" w:lineRule="auto"/>
      </w:pPr>
      <w:hyperlink w:anchor="_Check_for_existing" w:history="1">
        <w:r w:rsidR="000D6133" w:rsidRPr="000D6133">
          <w:rPr>
            <w:rStyle w:val="Hyperlink"/>
            <w:rFonts w:eastAsiaTheme="majorEastAsia"/>
            <w:color w:val="0366D6"/>
          </w:rPr>
          <w:t>Checked for existing SSH keys</w:t>
        </w:r>
      </w:hyperlink>
    </w:p>
    <w:p w14:paraId="15227167" w14:textId="2935EB27" w:rsidR="000D6133" w:rsidRDefault="00B410EC" w:rsidP="000D6133">
      <w:pPr>
        <w:spacing w:line="360" w:lineRule="auto"/>
      </w:pPr>
      <w:hyperlink w:anchor="_Generate_a_new" w:history="1">
        <w:r w:rsidR="000D6133" w:rsidRPr="000D6133">
          <w:rPr>
            <w:rStyle w:val="Hyperlink"/>
            <w:rFonts w:eastAsiaTheme="majorEastAsia"/>
            <w:color w:val="0366D6"/>
          </w:rPr>
          <w:t xml:space="preserve">Generated a new SSH key and added it to the </w:t>
        </w:r>
        <w:proofErr w:type="spellStart"/>
        <w:r w:rsidR="000D6133" w:rsidRPr="000D6133">
          <w:rPr>
            <w:rStyle w:val="Hyperlink"/>
            <w:rFonts w:eastAsiaTheme="majorEastAsia"/>
            <w:color w:val="0366D6"/>
          </w:rPr>
          <w:t>ssh</w:t>
        </w:r>
        <w:proofErr w:type="spellEnd"/>
        <w:r w:rsidR="000D6133" w:rsidRPr="000D6133">
          <w:rPr>
            <w:rStyle w:val="Hyperlink"/>
            <w:rFonts w:eastAsiaTheme="majorEastAsia"/>
            <w:color w:val="0366D6"/>
          </w:rPr>
          <w:t>-agent</w:t>
        </w:r>
      </w:hyperlink>
    </w:p>
    <w:p w14:paraId="4A90ECEB" w14:textId="77777777" w:rsidR="00BF425F" w:rsidRPr="00A90AA2" w:rsidRDefault="00BF425F" w:rsidP="00A90AA2"/>
    <w:p w14:paraId="34DDDE12" w14:textId="1783A178" w:rsidR="00BF425F" w:rsidRDefault="00BF425F" w:rsidP="00A90AA2">
      <w:pPr>
        <w:rPr>
          <w:color w:val="24292E"/>
        </w:rPr>
      </w:pPr>
      <w:r w:rsidRPr="00A90AA2">
        <w:rPr>
          <w:color w:val="24292E"/>
        </w:rPr>
        <w:t>After adding a new SSH key to your GitHub Enterprise account, you can reconfigure any local repositories to use SSH. For more information, see "</w:t>
      </w:r>
      <w:hyperlink w:anchor="_Switch_remote_URLs" w:history="1">
        <w:r w:rsidRPr="00A90AA2">
          <w:rPr>
            <w:rStyle w:val="Hyperlink"/>
            <w:rFonts w:eastAsiaTheme="majorEastAsia"/>
            <w:color w:val="0366D6"/>
          </w:rPr>
          <w:t>Switching remote URLs from HTTPS to SSH</w:t>
        </w:r>
      </w:hyperlink>
      <w:r w:rsidRPr="00A90AA2">
        <w:rPr>
          <w:color w:val="24292E"/>
        </w:rPr>
        <w:t>."</w:t>
      </w:r>
    </w:p>
    <w:p w14:paraId="2FD641CD" w14:textId="77777777" w:rsidR="000D6133" w:rsidRPr="00A90AA2" w:rsidRDefault="000D6133" w:rsidP="00A90AA2">
      <w:pPr>
        <w:rPr>
          <w:color w:val="24292E"/>
        </w:rPr>
      </w:pPr>
    </w:p>
    <w:p w14:paraId="2DA89BAC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Copy the SSH key to your clipboard.</w:t>
      </w:r>
    </w:p>
    <w:p w14:paraId="3868EB47" w14:textId="77777777" w:rsidR="00BF425F" w:rsidRPr="000D6133" w:rsidRDefault="00BF425F" w:rsidP="000D6133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t>If your SSH key file has a different name than the example code, modify the filename to match your current setup. When copying your key, don't add any newlines or whitespace.</w:t>
      </w:r>
    </w:p>
    <w:p w14:paraId="63013FAF" w14:textId="77777777" w:rsidR="00981E20" w:rsidRDefault="00981E20" w:rsidP="00981E20">
      <w:pPr>
        <w:pStyle w:val="ListParagraph"/>
        <w:numPr>
          <w:ilvl w:val="1"/>
          <w:numId w:val="18"/>
        </w:numPr>
        <w:spacing w:line="276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Mac: </w:t>
      </w:r>
    </w:p>
    <w:p w14:paraId="2C16DBCF" w14:textId="307DBE7B" w:rsidR="00BF425F" w:rsidRPr="000D6133" w:rsidRDefault="00BF425F" w:rsidP="00981E20">
      <w:pPr>
        <w:pStyle w:val="ListParagraph"/>
        <w:spacing w:line="276" w:lineRule="auto"/>
        <w:ind w:left="144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pbcopy</w:t>
      </w:r>
      <w:proofErr w:type="spellEnd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 ~/.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/id_rsa.pub</w:t>
      </w:r>
    </w:p>
    <w:p w14:paraId="03FB65F3" w14:textId="3DF86C12" w:rsidR="00BF425F" w:rsidRDefault="00BF425F" w:rsidP="00981E20">
      <w:pPr>
        <w:pStyle w:val="ListParagraph"/>
        <w:spacing w:line="360" w:lineRule="auto"/>
        <w:ind w:left="144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Copies the contents of the id_rsa.pub file to your clipboard</w:t>
      </w:r>
    </w:p>
    <w:p w14:paraId="7E56C12E" w14:textId="347206DD" w:rsidR="00981E20" w:rsidRDefault="00981E20" w:rsidP="00981E20">
      <w:pPr>
        <w:pStyle w:val="ListParagraph"/>
        <w:numPr>
          <w:ilvl w:val="1"/>
          <w:numId w:val="18"/>
        </w:numPr>
        <w:rPr>
          <w:color w:val="24292E"/>
        </w:rPr>
      </w:pPr>
      <w:r>
        <w:rPr>
          <w:color w:val="24292E"/>
        </w:rPr>
        <w:t>Windows:</w:t>
      </w:r>
    </w:p>
    <w:p w14:paraId="116883CF" w14:textId="77777777" w:rsidR="00981E20" w:rsidRPr="00981E20" w:rsidRDefault="00981E20" w:rsidP="00981E20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>$ clip &lt; ~/.</w:t>
      </w:r>
      <w:proofErr w:type="spellStart"/>
      <w:r w:rsidRPr="00981E20">
        <w:rPr>
          <w:color w:val="24292E"/>
        </w:rPr>
        <w:t>ssh</w:t>
      </w:r>
      <w:proofErr w:type="spellEnd"/>
      <w:r w:rsidRPr="00981E20">
        <w:rPr>
          <w:color w:val="24292E"/>
        </w:rPr>
        <w:t>/id_rsa.pub</w:t>
      </w:r>
    </w:p>
    <w:p w14:paraId="157E25FA" w14:textId="09F2FC71" w:rsidR="00981E20" w:rsidRDefault="00981E20" w:rsidP="005F389B">
      <w:pPr>
        <w:pStyle w:val="ListParagraph"/>
        <w:spacing w:line="360" w:lineRule="auto"/>
        <w:ind w:left="1440"/>
        <w:rPr>
          <w:color w:val="24292E"/>
        </w:rPr>
      </w:pPr>
      <w:r w:rsidRPr="00981E20">
        <w:rPr>
          <w:color w:val="24292E"/>
        </w:rPr>
        <w:t># Copies the contents of the id_rsa.pub file to your clipboard</w:t>
      </w:r>
    </w:p>
    <w:p w14:paraId="49CB40F5" w14:textId="42CDFB8D" w:rsidR="00981E20" w:rsidRDefault="00981E20" w:rsidP="005F389B">
      <w:pPr>
        <w:pStyle w:val="ListParagraph"/>
        <w:numPr>
          <w:ilvl w:val="1"/>
          <w:numId w:val="18"/>
        </w:numPr>
        <w:rPr>
          <w:color w:val="24292E"/>
        </w:rPr>
      </w:pPr>
      <w:r>
        <w:rPr>
          <w:color w:val="24292E"/>
        </w:rPr>
        <w:t>Linux:</w:t>
      </w:r>
    </w:p>
    <w:p w14:paraId="1555C133" w14:textId="77777777" w:rsidR="00981E20" w:rsidRPr="00981E20" w:rsidRDefault="00981E20" w:rsidP="005F389B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$ </w:t>
      </w:r>
      <w:proofErr w:type="spellStart"/>
      <w:r w:rsidRPr="00981E20">
        <w:rPr>
          <w:color w:val="24292E"/>
        </w:rPr>
        <w:t>sudo</w:t>
      </w:r>
      <w:proofErr w:type="spellEnd"/>
      <w:r w:rsidRPr="00981E20">
        <w:rPr>
          <w:color w:val="24292E"/>
        </w:rPr>
        <w:t xml:space="preserve"> apt-get install </w:t>
      </w:r>
      <w:proofErr w:type="spellStart"/>
      <w:r w:rsidRPr="00981E20">
        <w:rPr>
          <w:color w:val="24292E"/>
        </w:rPr>
        <w:t>xclip</w:t>
      </w:r>
      <w:proofErr w:type="spellEnd"/>
    </w:p>
    <w:p w14:paraId="09602A5A" w14:textId="2F023433" w:rsidR="00981E20" w:rsidRPr="005F389B" w:rsidRDefault="00981E20" w:rsidP="005F389B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# Downloads and installs </w:t>
      </w:r>
      <w:proofErr w:type="spellStart"/>
      <w:r w:rsidRPr="00981E20">
        <w:rPr>
          <w:color w:val="24292E"/>
        </w:rPr>
        <w:t>xclip</w:t>
      </w:r>
      <w:proofErr w:type="spellEnd"/>
      <w:r w:rsidRPr="00981E20">
        <w:rPr>
          <w:color w:val="24292E"/>
        </w:rPr>
        <w:t>. If you don't have `apt-get`, you might need to use another installer (like `yum`)</w:t>
      </w:r>
    </w:p>
    <w:p w14:paraId="49457A30" w14:textId="77777777" w:rsidR="00981E20" w:rsidRPr="00981E20" w:rsidRDefault="00981E20" w:rsidP="00981E20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$ </w:t>
      </w:r>
      <w:proofErr w:type="spellStart"/>
      <w:r w:rsidRPr="00981E20">
        <w:rPr>
          <w:color w:val="24292E"/>
        </w:rPr>
        <w:t>xclip</w:t>
      </w:r>
      <w:proofErr w:type="spellEnd"/>
      <w:r w:rsidRPr="00981E20">
        <w:rPr>
          <w:color w:val="24292E"/>
        </w:rPr>
        <w:t xml:space="preserve"> -</w:t>
      </w:r>
      <w:proofErr w:type="spellStart"/>
      <w:r w:rsidRPr="00981E20">
        <w:rPr>
          <w:color w:val="24292E"/>
        </w:rPr>
        <w:t>sel</w:t>
      </w:r>
      <w:proofErr w:type="spellEnd"/>
      <w:r w:rsidRPr="00981E20">
        <w:rPr>
          <w:color w:val="24292E"/>
        </w:rPr>
        <w:t xml:space="preserve"> clip &lt; ~/.</w:t>
      </w:r>
      <w:proofErr w:type="spellStart"/>
      <w:r w:rsidRPr="00981E20">
        <w:rPr>
          <w:color w:val="24292E"/>
        </w:rPr>
        <w:t>ssh</w:t>
      </w:r>
      <w:proofErr w:type="spellEnd"/>
      <w:r w:rsidRPr="00981E20">
        <w:rPr>
          <w:color w:val="24292E"/>
        </w:rPr>
        <w:t>/id_rsa.pub</w:t>
      </w:r>
    </w:p>
    <w:p w14:paraId="73381B99" w14:textId="096D65D2" w:rsidR="00981E20" w:rsidRPr="00981E20" w:rsidRDefault="00981E20" w:rsidP="005F389B">
      <w:pPr>
        <w:pStyle w:val="ListParagraph"/>
        <w:spacing w:line="360" w:lineRule="auto"/>
        <w:ind w:left="1440"/>
        <w:rPr>
          <w:color w:val="24292E"/>
        </w:rPr>
      </w:pPr>
      <w:r w:rsidRPr="00981E20">
        <w:rPr>
          <w:color w:val="24292E"/>
        </w:rPr>
        <w:t># Copies the contents of the id_rsa.pub file to your clipboard</w:t>
      </w:r>
    </w:p>
    <w:p w14:paraId="5E82D545" w14:textId="2340FB16" w:rsidR="00BF425F" w:rsidRPr="000D6133" w:rsidRDefault="00BF425F" w:rsidP="005F389B">
      <w:pPr>
        <w:pStyle w:val="ListParagraph"/>
        <w:spacing w:line="360" w:lineRule="auto"/>
        <w:rPr>
          <w:color w:val="24292E"/>
        </w:rPr>
      </w:pP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Tip:</w:t>
      </w:r>
      <w:r w:rsidRPr="000D6133">
        <w:rPr>
          <w:color w:val="24292E"/>
        </w:rPr>
        <w:t> If 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pbcopy</w:t>
      </w:r>
      <w:proofErr w:type="spellEnd"/>
      <w:r w:rsidR="005F389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/clip/</w:t>
      </w:r>
      <w:proofErr w:type="spellStart"/>
      <w:r w:rsidR="005F389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xclip</w:t>
      </w:r>
      <w:proofErr w:type="spellEnd"/>
      <w:r w:rsidRPr="000D6133">
        <w:rPr>
          <w:color w:val="24292E"/>
        </w:rPr>
        <w:t> isn't working, you can locate the hidden </w:t>
      </w:r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.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ssh</w:t>
      </w:r>
      <w:proofErr w:type="spellEnd"/>
      <w:r w:rsidRPr="000D6133">
        <w:rPr>
          <w:color w:val="24292E"/>
        </w:rPr>
        <w:t> folder, open the file in your favorite text editor, and copy it to your clipboard.</w:t>
      </w:r>
    </w:p>
    <w:p w14:paraId="5C3CA888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In the upper-right corner of any page, click your profile photo, then 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Settings</w:t>
      </w:r>
      <w:r w:rsidRPr="000D6133">
        <w:rPr>
          <w:color w:val="24292E"/>
        </w:rPr>
        <w:t>.</w:t>
      </w:r>
    </w:p>
    <w:p w14:paraId="1E1A5BE6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"https://github-images.s3.amazonaws.com/enterprise/2.18/assets/images/help/settings/userbar-account-settings.png"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3C21FB38" wp14:editId="6BA66E06">
            <wp:extent cx="1278467" cy="2144462"/>
            <wp:effectExtent l="0" t="0" r="4445" b="1905"/>
            <wp:docPr id="7" name="Picture 7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484" cy="229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74444F02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lastRenderedPageBreak/>
        <w:t>In the user settings sidebar, 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SSH and GPG keys</w:t>
      </w:r>
      <w:r w:rsidRPr="000D6133">
        <w:rPr>
          <w:color w:val="24292E"/>
        </w:rPr>
        <w:t>.</w:t>
      </w:r>
    </w:p>
    <w:p w14:paraId="7B97F25D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"https://github-images.s3.amazonaws.com/enterprise/2.18/assets/images/help/settings/settings-sidebar-ssh-keys.png"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2811175F" wp14:editId="0D51902F">
            <wp:extent cx="1828800" cy="729696"/>
            <wp:effectExtent l="0" t="0" r="0" b="0"/>
            <wp:docPr id="6" name="Picture 6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59" cy="7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0F39D6B2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New SSH key</w:t>
      </w:r>
      <w:r w:rsidRPr="000D6133">
        <w:rPr>
          <w:color w:val="24292E"/>
        </w:rPr>
        <w:t> or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Add SSH key</w:t>
      </w:r>
      <w:r w:rsidRPr="000D6133">
        <w:rPr>
          <w:color w:val="24292E"/>
        </w:rPr>
        <w:t>.</w:t>
      </w:r>
    </w:p>
    <w:p w14:paraId="38EE1659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"https://github-images.s3.amazonaws.com/enterprise/2.18/assets/images/help/settings/ssh-add-ssh-key.png"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3528608B" wp14:editId="2D83BA4D">
            <wp:extent cx="5486400" cy="1234440"/>
            <wp:effectExtent l="0" t="0" r="0" b="0"/>
            <wp:docPr id="5" name="Picture 5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20DC2A34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In the "Title" field, add a descriptive label for the new key. For example, if you're using a personal Mac, you might call this key "Personal MacBook Air".</w:t>
      </w:r>
    </w:p>
    <w:p w14:paraId="394BC683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Paste your key into the "Key" field.</w:t>
      </w:r>
    </w:p>
    <w:p w14:paraId="2B0B5D38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"https://github-images.s3.amazonaws.com/enterprise/2.18/assets/images/help/settings/ssh-key-paste.png"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1DA13A40" wp14:editId="7E80354D">
            <wp:extent cx="5035095" cy="3505200"/>
            <wp:effectExtent l="0" t="0" r="0" b="0"/>
            <wp:docPr id="4" name="Picture 4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5" cy="353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6E03E7B6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Add SSH key</w:t>
      </w:r>
      <w:r w:rsidRPr="000D6133">
        <w:rPr>
          <w:color w:val="24292E"/>
        </w:rPr>
        <w:t>.</w:t>
      </w:r>
    </w:p>
    <w:p w14:paraId="26DD1E11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"https://github-images.s3.amazonaws.com/enterprise/2.18/assets/images/help/settings/ssh-add-key.png"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54668911" wp14:editId="2E6BABD7">
            <wp:extent cx="1100667" cy="582767"/>
            <wp:effectExtent l="0" t="0" r="4445" b="1905"/>
            <wp:docPr id="3" name="Picture 3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32" cy="6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0BD729DA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lastRenderedPageBreak/>
        <w:t>If prompted, confirm your GitHub Enterprise password.</w:t>
      </w:r>
    </w:p>
    <w:p w14:paraId="586D4219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"https://github-images.s3.amazonaws.com/enterprise/2.18/assets/images/help/settings/sudo_mode_popup.png"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68C33ADD" wp14:editId="6C6070BC">
            <wp:extent cx="2057400" cy="1290411"/>
            <wp:effectExtent l="0" t="0" r="0" b="5080"/>
            <wp:docPr id="2" name="Picture 2" descr="Sudo mod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do mode dia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48" cy="131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728D91DF" w14:textId="77777777" w:rsidR="00BF425F" w:rsidRDefault="00BF425F" w:rsidP="00BF425F"/>
    <w:p w14:paraId="51BCD760" w14:textId="499C5798" w:rsidR="00BF425F" w:rsidRDefault="005F389B" w:rsidP="005F389B">
      <w:pPr>
        <w:pStyle w:val="Heading2"/>
      </w:pPr>
      <w:bookmarkStart w:id="12" w:name="_Toc32866616"/>
      <w:r>
        <w:t>Changing a remote’s URL</w:t>
      </w:r>
      <w:bookmarkEnd w:id="12"/>
    </w:p>
    <w:p w14:paraId="0DD949D9" w14:textId="77777777" w:rsidR="005F389B" w:rsidRPr="005F389B" w:rsidRDefault="005F389B" w:rsidP="005F389B"/>
    <w:p w14:paraId="69BEB7F4" w14:textId="77777777" w:rsidR="00A90AA2" w:rsidRPr="00A90AA2" w:rsidRDefault="00A90AA2" w:rsidP="00A90AA2">
      <w:bookmarkStart w:id="13" w:name="_Switch_remote_URLs"/>
      <w:bookmarkEnd w:id="13"/>
      <w:r w:rsidRPr="00A90AA2">
        <w:t>The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 changes an existing remote repository URL.</w:t>
      </w:r>
    </w:p>
    <w:p w14:paraId="1958D931" w14:textId="77777777" w:rsidR="00BE1547" w:rsidRDefault="00BE1547" w:rsidP="00A90AA2"/>
    <w:p w14:paraId="6D94330A" w14:textId="09E4608E" w:rsidR="00A90AA2" w:rsidRPr="00A90AA2" w:rsidRDefault="00A90AA2" w:rsidP="00BE1547">
      <w:pPr>
        <w:spacing w:line="360" w:lineRule="auto"/>
      </w:pPr>
      <w:r w:rsidRPr="00A90AA2">
        <w:t>The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 takes two arguments:</w:t>
      </w:r>
    </w:p>
    <w:p w14:paraId="6976FBBE" w14:textId="77777777" w:rsidR="00A90AA2" w:rsidRPr="00A90AA2" w:rsidRDefault="00A90AA2" w:rsidP="00BE1547">
      <w:pPr>
        <w:pStyle w:val="ListParagraph"/>
        <w:numPr>
          <w:ilvl w:val="0"/>
          <w:numId w:val="19"/>
        </w:numPr>
        <w:spacing w:line="360" w:lineRule="auto"/>
      </w:pPr>
      <w:r w:rsidRPr="00A90AA2">
        <w:t>An existing remote name. For example, </w:t>
      </w:r>
      <w:r w:rsidRPr="00BE1547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origin</w:t>
      </w:r>
      <w:r w:rsidRPr="00A90AA2">
        <w:t> or </w:t>
      </w:r>
      <w:r w:rsidRPr="00BE1547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upstream</w:t>
      </w:r>
      <w:r w:rsidRPr="00A90AA2">
        <w:t> are two common choices.</w:t>
      </w:r>
    </w:p>
    <w:p w14:paraId="14A4A4A2" w14:textId="77777777" w:rsidR="00A90AA2" w:rsidRPr="00A90AA2" w:rsidRDefault="00A90AA2" w:rsidP="00BE1547">
      <w:pPr>
        <w:pStyle w:val="ListParagraph"/>
        <w:numPr>
          <w:ilvl w:val="0"/>
          <w:numId w:val="19"/>
        </w:numPr>
        <w:spacing w:line="360" w:lineRule="auto"/>
      </w:pPr>
      <w:r w:rsidRPr="00A90AA2">
        <w:t>A new URL for the remote. For example:</w:t>
      </w:r>
    </w:p>
    <w:p w14:paraId="0B4C90F4" w14:textId="77777777" w:rsidR="00A90AA2" w:rsidRPr="00A90AA2" w:rsidRDefault="00A90AA2" w:rsidP="00BE1547">
      <w:pPr>
        <w:pStyle w:val="ListParagraph"/>
        <w:numPr>
          <w:ilvl w:val="1"/>
          <w:numId w:val="19"/>
        </w:numPr>
        <w:spacing w:line="360" w:lineRule="auto"/>
      </w:pPr>
      <w:r w:rsidRPr="00A90AA2">
        <w:t>If you're updating to use HTTPS, your URL might look like:</w:t>
      </w:r>
    </w:p>
    <w:p w14:paraId="136199AA" w14:textId="77777777" w:rsidR="00A90AA2" w:rsidRPr="00A90AA2" w:rsidRDefault="00A90AA2" w:rsidP="00BE1547">
      <w:pPr>
        <w:pStyle w:val="ListParagraph"/>
        <w:spacing w:line="360" w:lineRule="auto"/>
        <w:ind w:left="1440"/>
      </w:pP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https://[hostname]/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2250CB01" w14:textId="77777777" w:rsidR="00A90AA2" w:rsidRPr="00A90AA2" w:rsidRDefault="00A90AA2" w:rsidP="00BE1547">
      <w:pPr>
        <w:pStyle w:val="ListParagraph"/>
        <w:numPr>
          <w:ilvl w:val="1"/>
          <w:numId w:val="19"/>
        </w:numPr>
        <w:spacing w:line="360" w:lineRule="auto"/>
      </w:pPr>
      <w:r w:rsidRPr="00A90AA2">
        <w:t>If you're updating to use SSH, your URL might look like:</w:t>
      </w:r>
    </w:p>
    <w:p w14:paraId="10889A57" w14:textId="77777777" w:rsidR="00A90AA2" w:rsidRPr="00A90AA2" w:rsidRDefault="00A90AA2" w:rsidP="00BE1547">
      <w:pPr>
        <w:pStyle w:val="ListParagraph"/>
        <w:spacing w:line="360" w:lineRule="auto"/>
        <w:ind w:left="1440"/>
      </w:pPr>
      <w:proofErr w:type="spellStart"/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git@</w:t>
      </w:r>
      <w:proofErr w:type="gramStart"/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proofErr w:type="gramEnd"/>
    </w:p>
    <w:p w14:paraId="6395BF30" w14:textId="7388E388" w:rsidR="00A90AA2" w:rsidRPr="005F389B" w:rsidRDefault="00A90AA2" w:rsidP="005F389B">
      <w:pPr>
        <w:pStyle w:val="Heading3"/>
      </w:pPr>
      <w:bookmarkStart w:id="14" w:name="_Switching_remote_URLs"/>
      <w:bookmarkStart w:id="15" w:name="_Toc32866617"/>
      <w:bookmarkEnd w:id="14"/>
      <w:r w:rsidRPr="005F389B">
        <w:rPr>
          <w:rStyle w:val="Hyperlink"/>
          <w:color w:val="1F4D78" w:themeColor="accent1" w:themeShade="7F"/>
          <w:u w:val="none"/>
        </w:rPr>
        <w:t>Switching remote URLs from SSH to HTTPS</w:t>
      </w:r>
      <w:bookmarkEnd w:id="15"/>
    </w:p>
    <w:p w14:paraId="0AD32BD8" w14:textId="77777777" w:rsidR="005F389B" w:rsidRPr="00A90AA2" w:rsidRDefault="005F389B" w:rsidP="005F389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2F6B73DB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Change the current working directory to your local project.</w:t>
      </w:r>
    </w:p>
    <w:p w14:paraId="48486A9B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List your existing remotes in order to get the name of the remote you want to change.</w:t>
      </w:r>
    </w:p>
    <w:p w14:paraId="1D2EA92F" w14:textId="77777777" w:rsidR="00A90AA2" w:rsidRPr="00EB24CD" w:rsidRDefault="00A90AA2" w:rsidP="00EB24CD">
      <w:pPr>
        <w:pStyle w:val="ListParagraph"/>
        <w:spacing w:line="276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221D20A1" w14:textId="4ED1BDEC" w:rsidR="00A90AA2" w:rsidRPr="00EB24CD" w:rsidRDefault="00A90AA2" w:rsidP="003E1F60">
      <w:pPr>
        <w:pStyle w:val="ListParagraph"/>
        <w:numPr>
          <w:ilvl w:val="1"/>
          <w:numId w:val="15"/>
        </w:numPr>
        <w:spacing w:line="276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52798EF0" w14:textId="7F330C82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jc w:val="both"/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1C6D6DD9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  <w:jc w:val="both"/>
      </w:pPr>
      <w:r w:rsidRPr="00A90AA2">
        <w:t>Change your remote's URL from SSH to HTTPS with the </w:t>
      </w:r>
      <w:r w:rsidRPr="00EB24CD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command.</w:t>
      </w:r>
    </w:p>
    <w:p w14:paraId="2D1BDD73" w14:textId="77777777" w:rsidR="00A90AA2" w:rsidRPr="00A90AA2" w:rsidRDefault="00A90AA2" w:rsidP="00EB24CD">
      <w:pPr>
        <w:pStyle w:val="ListParagraph"/>
        <w:spacing w:line="360" w:lineRule="auto"/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origin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210B406C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Verify that the remote URL has changed.</w:t>
      </w:r>
    </w:p>
    <w:p w14:paraId="47B33930" w14:textId="77777777" w:rsidR="00A90AA2" w:rsidRPr="00EB24CD" w:rsidRDefault="00A90AA2" w:rsidP="00EB24CD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41A5CAFE" w14:textId="77777777" w:rsidR="00A90AA2" w:rsidRPr="00EB24CD" w:rsidRDefault="00A90AA2" w:rsidP="00EB24CD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Verify new remote URL</w:t>
      </w:r>
    </w:p>
    <w:p w14:paraId="106942F9" w14:textId="62443F12" w:rsidR="00A90AA2" w:rsidRPr="00EB24CD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313B15FC" w14:textId="62352D70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42C741FC" w14:textId="77777777" w:rsidR="00A90AA2" w:rsidRPr="00A90AA2" w:rsidRDefault="00A90AA2" w:rsidP="00EB24CD">
      <w:pPr>
        <w:spacing w:line="360" w:lineRule="auto"/>
      </w:pPr>
      <w:r w:rsidRPr="00A90AA2">
        <w:lastRenderedPageBreak/>
        <w:t xml:space="preserve">The next time </w:t>
      </w:r>
      <w:proofErr w:type="gramStart"/>
      <w:r w:rsidRPr="00A90AA2">
        <w:t>you</w:t>
      </w:r>
      <w:proofErr w:type="gramEnd"/>
      <w:r w:rsidRPr="00A90AA2">
        <w:t>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fetch</w:t>
      </w:r>
      <w:r w:rsidRPr="00A90AA2">
        <w:t>,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pull</w:t>
      </w:r>
      <w:r w:rsidRPr="00A90AA2">
        <w:t>, or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push</w:t>
      </w:r>
      <w:r w:rsidRPr="00A90AA2">
        <w:t> to the remote repository, you'll be asked for your GitHub username and password.</w:t>
      </w:r>
    </w:p>
    <w:p w14:paraId="713B276D" w14:textId="77777777" w:rsidR="00A90AA2" w:rsidRPr="00A90AA2" w:rsidRDefault="00A90AA2" w:rsidP="003E1F60">
      <w:pPr>
        <w:pStyle w:val="ListParagraph"/>
        <w:numPr>
          <w:ilvl w:val="0"/>
          <w:numId w:val="21"/>
        </w:numPr>
        <w:spacing w:line="360" w:lineRule="auto"/>
      </w:pPr>
      <w:r w:rsidRPr="00A90AA2">
        <w:t>If you have </w:t>
      </w:r>
      <w:hyperlink r:id="rId17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two-factor authentication</w:t>
        </w:r>
      </w:hyperlink>
      <w:r w:rsidRPr="00A90AA2">
        <w:t> enabled, you must </w:t>
      </w:r>
      <w:hyperlink r:id="rId18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create a personal access token</w:t>
        </w:r>
      </w:hyperlink>
      <w:r w:rsidRPr="00A90AA2">
        <w:t> to use instead of your GitHub password.</w:t>
      </w:r>
    </w:p>
    <w:p w14:paraId="41E86D88" w14:textId="1F8034D6" w:rsidR="003E1F60" w:rsidRPr="00A90AA2" w:rsidRDefault="00A90AA2" w:rsidP="003E1F60">
      <w:pPr>
        <w:pStyle w:val="ListParagraph"/>
        <w:numPr>
          <w:ilvl w:val="0"/>
          <w:numId w:val="21"/>
        </w:numPr>
        <w:spacing w:line="360" w:lineRule="auto"/>
      </w:pPr>
      <w:r w:rsidRPr="00A90AA2">
        <w:t>You can </w:t>
      </w:r>
      <w:hyperlink r:id="rId19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use a credential helper</w:t>
        </w:r>
      </w:hyperlink>
      <w:r w:rsidRPr="00A90AA2">
        <w:t> so Git will remember your GitHub username and password every time it talks to GitHub.</w:t>
      </w:r>
    </w:p>
    <w:p w14:paraId="7AB6D557" w14:textId="77777777" w:rsidR="00A90AA2" w:rsidRPr="00EB24CD" w:rsidRDefault="00B410EC" w:rsidP="00EB24CD">
      <w:pPr>
        <w:pStyle w:val="Heading3"/>
      </w:pPr>
      <w:hyperlink r:id="rId20" w:anchor="switching-remote-urls-from-https-to-ssh" w:history="1">
        <w:bookmarkStart w:id="16" w:name="_Toc32866618"/>
        <w:r w:rsidR="00A90AA2" w:rsidRPr="00EB24CD">
          <w:rPr>
            <w:rStyle w:val="Hyperlink"/>
            <w:color w:val="1F4D78" w:themeColor="accent1" w:themeShade="7F"/>
            <w:u w:val="none"/>
          </w:rPr>
          <w:t>Switching remote URLs from HTTPS to SSH</w:t>
        </w:r>
        <w:bookmarkEnd w:id="16"/>
      </w:hyperlink>
    </w:p>
    <w:p w14:paraId="6245A9AD" w14:textId="77777777" w:rsidR="005F389B" w:rsidRPr="00A90AA2" w:rsidRDefault="005F389B" w:rsidP="005F389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0D5E600F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Change the current working directory to your local project.</w:t>
      </w:r>
    </w:p>
    <w:p w14:paraId="7897E787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List your existing remotes in order to get the name of the remote you want to change.</w:t>
      </w:r>
    </w:p>
    <w:p w14:paraId="769A1C34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1138E1F7" w14:textId="1293664C" w:rsidR="00A90AA2" w:rsidRPr="003E1F60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4E4189EF" w14:textId="39CD79D7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4355816C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Change your remote's URL from HTTPS to SSH with the </w:t>
      </w:r>
      <w:r w:rsidRPr="003E1F60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command.</w:t>
      </w:r>
    </w:p>
    <w:p w14:paraId="4252DFC8" w14:textId="24ABCD37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origin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git@</w:t>
      </w:r>
      <w:proofErr w:type="gram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proofErr w:type="gramEnd"/>
    </w:p>
    <w:p w14:paraId="005FC371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Verify that the remote URL has changed.</w:t>
      </w:r>
    </w:p>
    <w:p w14:paraId="74D979F9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562940F0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Verify new remote URL</w:t>
      </w:r>
    </w:p>
    <w:p w14:paraId="07AD2C9B" w14:textId="6537482F" w:rsidR="00A90AA2" w:rsidRPr="003E1F60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1994DBA0" w14:textId="2A37DB15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7EBA4E21" w14:textId="77777777" w:rsidR="00A90AA2" w:rsidRPr="00EB24CD" w:rsidRDefault="00B410EC" w:rsidP="003E1F60">
      <w:pPr>
        <w:pStyle w:val="Heading3"/>
        <w:spacing w:line="360" w:lineRule="auto"/>
      </w:pPr>
      <w:hyperlink r:id="rId21" w:anchor="troubleshooting" w:history="1">
        <w:bookmarkStart w:id="17" w:name="_Toc32866619"/>
        <w:r w:rsidR="00A90AA2" w:rsidRPr="00EB24CD">
          <w:rPr>
            <w:rStyle w:val="Hyperlink"/>
            <w:color w:val="1F4D78" w:themeColor="accent1" w:themeShade="7F"/>
            <w:u w:val="none"/>
          </w:rPr>
          <w:t>Troubleshooting</w:t>
        </w:r>
        <w:bookmarkEnd w:id="17"/>
      </w:hyperlink>
    </w:p>
    <w:p w14:paraId="4C54535B" w14:textId="77777777" w:rsidR="00A90AA2" w:rsidRPr="00A90AA2" w:rsidRDefault="00A90AA2" w:rsidP="003E1F60">
      <w:pPr>
        <w:spacing w:line="360" w:lineRule="auto"/>
      </w:pPr>
      <w:r w:rsidRPr="00A90AA2">
        <w:t>You may encounter these errors when trying to change a remote.</w:t>
      </w:r>
    </w:p>
    <w:p w14:paraId="5A0E9E34" w14:textId="77777777" w:rsidR="00A90AA2" w:rsidRPr="00A90AA2" w:rsidRDefault="00B410EC" w:rsidP="003E1F60">
      <w:pPr>
        <w:spacing w:line="360" w:lineRule="auto"/>
      </w:pPr>
      <w:hyperlink r:id="rId22" w:anchor="no-such-remote-name" w:history="1">
        <w:r w:rsidR="00A90AA2" w:rsidRPr="00A90AA2">
          <w:rPr>
            <w:rStyle w:val="Hyperlink"/>
            <w:rFonts w:eastAsiaTheme="majorEastAsia"/>
            <w:b/>
            <w:bCs/>
            <w:color w:val="24292E"/>
          </w:rPr>
          <w:t>No such remote '[name]'</w:t>
        </w:r>
      </w:hyperlink>
    </w:p>
    <w:p w14:paraId="7DD80A0D" w14:textId="77777777" w:rsidR="00A90AA2" w:rsidRPr="00A90AA2" w:rsidRDefault="00A90AA2" w:rsidP="003E1F60">
      <w:pPr>
        <w:spacing w:line="360" w:lineRule="auto"/>
      </w:pPr>
      <w:r w:rsidRPr="00A90AA2">
        <w:t>This error means that the remote you tried to change doesn't exist:</w:t>
      </w:r>
    </w:p>
    <w:p w14:paraId="64069AC4" w14:textId="4BA76520" w:rsidR="00A90AA2" w:rsidRPr="00A90AA2" w:rsidRDefault="00A90AA2" w:rsidP="003E1F60">
      <w:pPr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sofake</w:t>
      </w:r>
      <w:proofErr w:type="spellEnd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hyperlink r:id="rId23" w:history="1">
        <w:r w:rsidR="00FB6922" w:rsidRPr="00493658">
          <w:rPr>
            <w:rStyle w:val="Hyperlink"/>
            <w:rFonts w:eastAsiaTheme="majorEastAsia"/>
            <w:bdr w:val="none" w:sz="0" w:space="0" w:color="auto" w:frame="1"/>
          </w:rPr>
          <w:t>https://hostname/octocat/Spoon-Knife</w:t>
        </w:r>
      </w:hyperlink>
    </w:p>
    <w:p w14:paraId="6C6C4FC1" w14:textId="7B5EC7DB" w:rsidR="00A90AA2" w:rsidRPr="00A90AA2" w:rsidRDefault="00A90AA2" w:rsidP="00FB6922">
      <w:pPr>
        <w:pStyle w:val="ListParagraph"/>
        <w:numPr>
          <w:ilvl w:val="1"/>
          <w:numId w:val="15"/>
        </w:numPr>
        <w:spacing w:line="360" w:lineRule="auto"/>
        <w:ind w:left="360"/>
      </w:pPr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fatal: No such remote '</w:t>
      </w:r>
      <w:proofErr w:type="spellStart"/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sofake</w:t>
      </w:r>
      <w:proofErr w:type="spellEnd"/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'</w:t>
      </w:r>
    </w:p>
    <w:p w14:paraId="37BF3EAC" w14:textId="26F84E53" w:rsidR="00BF425F" w:rsidRDefault="00A90AA2" w:rsidP="003E1F60">
      <w:pPr>
        <w:spacing w:line="360" w:lineRule="auto"/>
      </w:pPr>
      <w:r w:rsidRPr="00A90AA2">
        <w:t>Check that you've correctly typed the remote name.</w:t>
      </w:r>
    </w:p>
    <w:p w14:paraId="1EE185B2" w14:textId="4CD2C957" w:rsidR="004D2EB1" w:rsidRDefault="004D2EB1" w:rsidP="003E1F60">
      <w:pPr>
        <w:spacing w:line="360" w:lineRule="auto"/>
      </w:pPr>
    </w:p>
    <w:p w14:paraId="13FB3740" w14:textId="77777777" w:rsidR="004D2EB1" w:rsidRDefault="004D2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BCD0D3" w14:textId="3698838B" w:rsidR="004D2EB1" w:rsidRDefault="004D2EB1" w:rsidP="004D2EB1">
      <w:pPr>
        <w:pStyle w:val="Heading1"/>
      </w:pPr>
      <w:bookmarkStart w:id="18" w:name="_Toc32866620"/>
      <w:r>
        <w:lastRenderedPageBreak/>
        <w:t>Personal Access Tokens</w:t>
      </w:r>
      <w:bookmarkEnd w:id="18"/>
    </w:p>
    <w:p w14:paraId="74428295" w14:textId="01932F88" w:rsidR="004D2EB1" w:rsidRDefault="004D2EB1" w:rsidP="004D2EB1"/>
    <w:p w14:paraId="340309F3" w14:textId="77777777" w:rsidR="00D65F87" w:rsidRPr="00D65F87" w:rsidRDefault="00D65F87" w:rsidP="00D65F87">
      <w:r w:rsidRPr="00D65F87">
        <w:t>You can create a personal access token and use it in place of a password when performing Git operations over HTTPS with Git on the command line or the API.</w:t>
      </w:r>
    </w:p>
    <w:p w14:paraId="09EF1AC8" w14:textId="77777777" w:rsidR="00D65F87" w:rsidRDefault="00D65F87" w:rsidP="00D65F87"/>
    <w:p w14:paraId="738585F0" w14:textId="563D54E8" w:rsidR="00D65F87" w:rsidRPr="00D65F87" w:rsidRDefault="00D65F87" w:rsidP="00D65F87">
      <w:r w:rsidRPr="00D65F87">
        <w:t>A personal access token is required to authenticate to GitHub Enterprise when </w:t>
      </w:r>
      <w:hyperlink r:id="rId24" w:history="1">
        <w:r w:rsidRPr="00D65F87">
          <w:rPr>
            <w:color w:val="0366D6"/>
            <w:u w:val="single"/>
          </w:rPr>
          <w:t>2FA</w:t>
        </w:r>
      </w:hyperlink>
      <w:r w:rsidRPr="00D65F87">
        <w:t> is enabled on your account.</w:t>
      </w:r>
    </w:p>
    <w:p w14:paraId="4095587C" w14:textId="77777777" w:rsidR="00D65F87" w:rsidRDefault="00D65F87" w:rsidP="00D65F87"/>
    <w:p w14:paraId="56DBA3F3" w14:textId="77777777" w:rsidR="00D65F87" w:rsidRDefault="00D65F87" w:rsidP="00D65F87">
      <w:pPr>
        <w:pStyle w:val="Heading2"/>
      </w:pPr>
      <w:bookmarkStart w:id="19" w:name="_Toc32866621"/>
      <w:r>
        <w:t>Creating a Token</w:t>
      </w:r>
      <w:bookmarkEnd w:id="19"/>
    </w:p>
    <w:p w14:paraId="3F951F39" w14:textId="77777777" w:rsidR="00D65F87" w:rsidRDefault="00D65F87" w:rsidP="00D65F87"/>
    <w:p w14:paraId="4211BC06" w14:textId="76939189" w:rsidR="00D65F87" w:rsidRDefault="00D65F87" w:rsidP="00D65F87">
      <w:r w:rsidRPr="00D65F87">
        <w:t>In the upper-right corner of any page, click your profile photo, then click </w:t>
      </w:r>
      <w:r w:rsidRPr="00D65F87">
        <w:rPr>
          <w:b/>
          <w:bCs/>
        </w:rPr>
        <w:t>Settings</w:t>
      </w:r>
      <w:r w:rsidRPr="00D65F87">
        <w:t>.</w:t>
      </w:r>
    </w:p>
    <w:p w14:paraId="164327B6" w14:textId="77777777" w:rsidR="00D65F87" w:rsidRPr="00D65F87" w:rsidRDefault="00D65F87" w:rsidP="00D65F87"/>
    <w:p w14:paraId="3D67104A" w14:textId="2F61CE8A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"https://github-images.s3.amazonaws.com/enterprise/2.18/assets/images/help/settings/userbar-account-settings.png"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66064036" wp14:editId="0AB255D5">
            <wp:extent cx="1827226" cy="3064933"/>
            <wp:effectExtent l="0" t="0" r="1905" b="0"/>
            <wp:docPr id="15" name="Picture 15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93" cy="30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35E8C61E" w14:textId="5AB1A5F8" w:rsidR="00D65F87" w:rsidRDefault="00D65F87" w:rsidP="00D65F87">
      <w:r w:rsidRPr="00D65F87">
        <w:t>In the left sidebar, click </w:t>
      </w:r>
      <w:r w:rsidRPr="00D65F87">
        <w:rPr>
          <w:b/>
          <w:bCs/>
        </w:rPr>
        <w:t>Developer settings</w:t>
      </w:r>
      <w:r w:rsidRPr="00D65F87">
        <w:t>.</w:t>
      </w:r>
    </w:p>
    <w:p w14:paraId="6C391334" w14:textId="77777777" w:rsidR="00D65F87" w:rsidRPr="00D65F87" w:rsidRDefault="00D65F87" w:rsidP="00D65F87"/>
    <w:p w14:paraId="3E054191" w14:textId="31AEE5AD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"https://github-images.s3.amazonaws.com/enterprise/2.18/assets/images/help/settings/developer-settings.png"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18DA34E8" wp14:editId="79A8C59A">
            <wp:extent cx="2108200" cy="1527200"/>
            <wp:effectExtent l="0" t="0" r="0" b="0"/>
            <wp:docPr id="14" name="Picture 14" descr="Develope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loper setting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64" cy="153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BD16B81" w14:textId="77777777" w:rsidR="00D65F87" w:rsidRDefault="00D65F87" w:rsidP="00D65F87"/>
    <w:p w14:paraId="6AB13B41" w14:textId="64A2923F" w:rsidR="00D65F87" w:rsidRPr="00D65F87" w:rsidRDefault="00D65F87" w:rsidP="00D65F87">
      <w:r w:rsidRPr="00D65F87">
        <w:t>In the left sidebar, click </w:t>
      </w:r>
      <w:r w:rsidRPr="00D65F87">
        <w:rPr>
          <w:b/>
          <w:bCs/>
        </w:rPr>
        <w:t>Personal access tokens</w:t>
      </w:r>
      <w:r w:rsidRPr="00D65F87">
        <w:t>.</w:t>
      </w:r>
    </w:p>
    <w:p w14:paraId="2C3B15D0" w14:textId="5F03AD79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"https://github-images.s3.amazonaws.com/enterprise/2.18/assets/images/help/settings/personal_access_tokens_tab.png"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062C613B" wp14:editId="3ADE3597">
            <wp:extent cx="2057400" cy="1601945"/>
            <wp:effectExtent l="0" t="0" r="0" b="0"/>
            <wp:docPr id="13" name="Picture 13" descr="Personal access tok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l access toke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02" cy="16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71C0A74C" w14:textId="7D3E3A59" w:rsidR="00D65F87" w:rsidRDefault="00D65F87" w:rsidP="00D65F87">
      <w:r w:rsidRPr="00D65F87">
        <w:t>Click </w:t>
      </w:r>
      <w:r w:rsidRPr="00D65F87">
        <w:rPr>
          <w:b/>
          <w:bCs/>
        </w:rPr>
        <w:t>Generate new token</w:t>
      </w:r>
      <w:r w:rsidRPr="00D65F87">
        <w:t>.</w:t>
      </w:r>
    </w:p>
    <w:p w14:paraId="575166CF" w14:textId="77777777" w:rsidR="00D65F87" w:rsidRPr="00D65F87" w:rsidRDefault="00D65F87" w:rsidP="00D65F87"/>
    <w:p w14:paraId="06DF0D8B" w14:textId="759B61BC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"https://github-images.s3.amazonaws.com/enterprise/2.18/assets/images/help/settings/generate_new_token.png"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6F9AC9B4" wp14:editId="35CC64A7">
            <wp:extent cx="4885267" cy="417022"/>
            <wp:effectExtent l="0" t="0" r="0" b="2540"/>
            <wp:docPr id="12" name="Picture 12" descr="Generate new toke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 new token butt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88" cy="4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1D041F5" w14:textId="77777777" w:rsidR="00D65F87" w:rsidRDefault="00D65F87" w:rsidP="00D65F87"/>
    <w:p w14:paraId="36173595" w14:textId="68E2046A" w:rsidR="00D65F87" w:rsidRPr="00D65F87" w:rsidRDefault="00D65F87" w:rsidP="00D65F87">
      <w:r w:rsidRPr="00D65F87">
        <w:t>Give your token a descriptive name.</w:t>
      </w:r>
    </w:p>
    <w:p w14:paraId="40066C0F" w14:textId="77777777" w:rsidR="00D65F87" w:rsidRDefault="00D65F87" w:rsidP="00D65F87"/>
    <w:p w14:paraId="336F75CA" w14:textId="6D7F199C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"https://github-images.s3.amazonaws.com/enterprise/2.18/assets/images/help/settings/token_description.png"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20390437" wp14:editId="28BBE86A">
            <wp:extent cx="2387600" cy="710067"/>
            <wp:effectExtent l="0" t="0" r="0" b="1270"/>
            <wp:docPr id="11" name="Picture 11" descr="Token description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ken description fiel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03" cy="7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4054A12" w14:textId="77777777" w:rsidR="00D65F87" w:rsidRDefault="00D65F87" w:rsidP="00D65F87"/>
    <w:p w14:paraId="560685FF" w14:textId="516C54FD" w:rsidR="00D65F87" w:rsidRPr="00D65F87" w:rsidRDefault="00D65F87" w:rsidP="00D65F87">
      <w:r w:rsidRPr="00D65F87">
        <w:t>Select the scopes, or permissions, you'd like to grant this token. To use your token to access repositories from the command line, select </w:t>
      </w:r>
      <w:r w:rsidRPr="00D65F87">
        <w:rPr>
          <w:b/>
          <w:bCs/>
        </w:rPr>
        <w:t>repo</w:t>
      </w:r>
      <w:r w:rsidRPr="00D65F87">
        <w:t>.</w:t>
      </w:r>
    </w:p>
    <w:p w14:paraId="534F69A4" w14:textId="79E54E1A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"https://github-images.s3.amazonaws.com/enterprise/2.18/assets/images/help/settings/token_scopes.gif"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46637557" wp14:editId="2858E8D1">
            <wp:extent cx="5117437" cy="4495800"/>
            <wp:effectExtent l="0" t="0" r="1270" b="0"/>
            <wp:docPr id="10" name="Picture 10" descr="Selecting token sc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token scop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12" cy="45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208F398B" w14:textId="77777777" w:rsidR="00D65F87" w:rsidRDefault="00D65F87" w:rsidP="00D65F87"/>
    <w:p w14:paraId="2894A8E6" w14:textId="3840948A" w:rsidR="00D65F87" w:rsidRDefault="00D65F87" w:rsidP="00D65F87">
      <w:r w:rsidRPr="00D65F87">
        <w:t>Click </w:t>
      </w:r>
      <w:r w:rsidRPr="00D65F87">
        <w:rPr>
          <w:b/>
          <w:bCs/>
        </w:rPr>
        <w:t>Generate token</w:t>
      </w:r>
      <w:r w:rsidRPr="00D65F87">
        <w:t>.</w:t>
      </w:r>
    </w:p>
    <w:p w14:paraId="4D1EF9B1" w14:textId="77777777" w:rsidR="00D65F87" w:rsidRPr="00D65F87" w:rsidRDefault="00D65F87" w:rsidP="00D65F87"/>
    <w:p w14:paraId="6A203DBE" w14:textId="72BEE789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"https://github-images.s3.amazonaws.com/enterprise/2.18/assets/images/help/settings/generate_token.png"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70996FC2" wp14:editId="040CF062">
            <wp:extent cx="3657600" cy="1229710"/>
            <wp:effectExtent l="0" t="0" r="0" b="2540"/>
            <wp:docPr id="9" name="Picture 9" descr="Generate toke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e token butt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40" cy="12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02EED5F2" w14:textId="77777777" w:rsidR="00D65F87" w:rsidRDefault="00D65F87" w:rsidP="00D65F87"/>
    <w:p w14:paraId="71ED9915" w14:textId="385DD631" w:rsidR="00D65F87" w:rsidRPr="00D65F87" w:rsidRDefault="00D65F87" w:rsidP="00D65F87">
      <w:proofErr w:type="gramStart"/>
      <w:r w:rsidRPr="00D65F87">
        <w:t>Click  to</w:t>
      </w:r>
      <w:proofErr w:type="gramEnd"/>
      <w:r w:rsidRPr="00D65F87">
        <w:t xml:space="preserve"> copy the token to your clipboard. For security reasons, after you navigate off the page, you will not be able to see the token again.</w:t>
      </w:r>
    </w:p>
    <w:p w14:paraId="4316AC85" w14:textId="2905F98C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"https://github-images.s3.amazonaws.com/enterprise/2.18/assets/images/help/settings/personal_access_tokens_ghe.png"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4961478F" wp14:editId="698F446A">
            <wp:extent cx="4402667" cy="1342908"/>
            <wp:effectExtent l="0" t="0" r="4445" b="3810"/>
            <wp:docPr id="8" name="Picture 8" descr="Newly created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ly created tok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38" cy="13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57E547C0" w14:textId="77777777" w:rsidR="00D65F87" w:rsidRPr="00D65F87" w:rsidRDefault="00D65F87" w:rsidP="00D65F87">
      <w:r w:rsidRPr="00D65F87">
        <w:rPr>
          <w:b/>
          <w:bCs/>
        </w:rPr>
        <w:t>Warning:</w:t>
      </w:r>
      <w:r w:rsidRPr="00D65F87">
        <w:t> Treat your tokens like passwords and keep them secret. When working with the API, use tokens as environment variables instead of hardcoding them into your programs.</w:t>
      </w:r>
    </w:p>
    <w:p w14:paraId="35F8C14C" w14:textId="1C76E06C" w:rsidR="004D2EB1" w:rsidRDefault="004D2EB1" w:rsidP="004D2EB1"/>
    <w:p w14:paraId="178C5BAA" w14:textId="77777777" w:rsidR="004D2EB1" w:rsidRDefault="004D2EB1" w:rsidP="004D2EB1"/>
    <w:p w14:paraId="100C135E" w14:textId="0FD8F775" w:rsidR="004D2EB1" w:rsidRDefault="004D2EB1" w:rsidP="004D2EB1">
      <w:pPr>
        <w:pStyle w:val="Heading2"/>
      </w:pPr>
      <w:bookmarkStart w:id="20" w:name="_Toc32866622"/>
      <w:r>
        <w:t>Using a Token on the Command Line</w:t>
      </w:r>
      <w:bookmarkEnd w:id="20"/>
    </w:p>
    <w:p w14:paraId="119A00E0" w14:textId="5C203BC8" w:rsidR="00F90561" w:rsidRDefault="00F90561" w:rsidP="00F90561"/>
    <w:p w14:paraId="42152A18" w14:textId="225EB5C3" w:rsidR="00F90561" w:rsidRDefault="00F90561" w:rsidP="00F90561">
      <w:r w:rsidRPr="00F90561">
        <w:t>Once you have a token, you can enter it instead of your password when performing Git operations over HTTPS.</w:t>
      </w:r>
    </w:p>
    <w:p w14:paraId="266FC2AC" w14:textId="77777777" w:rsidR="00F90561" w:rsidRPr="00F90561" w:rsidRDefault="00F90561" w:rsidP="00F90561"/>
    <w:p w14:paraId="40FCA2E0" w14:textId="77777777" w:rsidR="00F90561" w:rsidRPr="00F90561" w:rsidRDefault="00F90561" w:rsidP="00F90561">
      <w:r w:rsidRPr="00F90561">
        <w:t>For example, on the command line you would enter the following:</w:t>
      </w:r>
    </w:p>
    <w:p w14:paraId="1F4B5150" w14:textId="77777777" w:rsid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37014225" w14:textId="288C093E" w:rsidR="00F90561" w:rsidRP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clone https://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hostname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username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repo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465345F4" w14:textId="77777777" w:rsidR="00F90561" w:rsidRP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Username: </w:t>
      </w:r>
      <w:proofErr w:type="spellStart"/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your_username</w:t>
      </w:r>
      <w:proofErr w:type="spellEnd"/>
    </w:p>
    <w:p w14:paraId="03AF8A8B" w14:textId="77777777" w:rsidR="00F90561" w:rsidRPr="00F90561" w:rsidRDefault="00F90561" w:rsidP="00F90561"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Password: </w:t>
      </w:r>
      <w:proofErr w:type="spellStart"/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your_token</w:t>
      </w:r>
      <w:proofErr w:type="spellEnd"/>
    </w:p>
    <w:p w14:paraId="3BEC28FE" w14:textId="77777777" w:rsidR="00F90561" w:rsidRDefault="00F90561" w:rsidP="00F90561"/>
    <w:p w14:paraId="5BA26084" w14:textId="5871D797" w:rsidR="00F90561" w:rsidRPr="00F90561" w:rsidRDefault="00F90561" w:rsidP="00F90561">
      <w:r w:rsidRPr="00F90561">
        <w:t>Personal access tokens can only be used for HTTPS Git operations. If your repository uses an SSH remote URL, you will need to </w:t>
      </w:r>
      <w:hyperlink w:anchor="_Switching_remote_URLs" w:history="1">
        <w:r w:rsidRPr="00F90561">
          <w:rPr>
            <w:rStyle w:val="Hyperlink"/>
            <w:rFonts w:eastAsiaTheme="majorEastAsia"/>
            <w:color w:val="0366D6"/>
          </w:rPr>
          <w:t>switch the remote from SSH to HTTPS</w:t>
        </w:r>
      </w:hyperlink>
      <w:r w:rsidRPr="00F90561">
        <w:t>.</w:t>
      </w:r>
    </w:p>
    <w:sectPr w:rsidR="00F90561" w:rsidRPr="00F90561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F67C" w14:textId="77777777" w:rsidR="00B410EC" w:rsidRDefault="00B410EC" w:rsidP="00AA4CAE">
      <w:r>
        <w:separator/>
      </w:r>
    </w:p>
  </w:endnote>
  <w:endnote w:type="continuationSeparator" w:id="0">
    <w:p w14:paraId="13E16621" w14:textId="77777777" w:rsidR="00B410EC" w:rsidRDefault="00B410EC" w:rsidP="00AA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74CE6" w14:textId="77777777" w:rsidR="00B410EC" w:rsidRDefault="00B410EC" w:rsidP="00AA4CAE">
      <w:r>
        <w:separator/>
      </w:r>
    </w:p>
  </w:footnote>
  <w:footnote w:type="continuationSeparator" w:id="0">
    <w:p w14:paraId="1258B032" w14:textId="77777777" w:rsidR="00B410EC" w:rsidRDefault="00B410EC" w:rsidP="00AA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B351" w14:textId="77777777" w:rsidR="00F4648C" w:rsidRPr="00AA4CAE" w:rsidRDefault="00F4648C" w:rsidP="00AA4CAE">
    <w:pPr>
      <w:pStyle w:val="Header"/>
      <w:ind w:left="-1296"/>
    </w:pPr>
    <w:r>
      <w:rPr>
        <w:noProof/>
      </w:rPr>
      <w:drawing>
        <wp:inline distT="0" distB="0" distL="0" distR="0" wp14:anchorId="20977AE6" wp14:editId="6E5296F4">
          <wp:extent cx="3853815" cy="646430"/>
          <wp:effectExtent l="0" t="0" r="0" b="1270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381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262"/>
    <w:multiLevelType w:val="hybridMultilevel"/>
    <w:tmpl w:val="779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2CD0"/>
    <w:multiLevelType w:val="hybridMultilevel"/>
    <w:tmpl w:val="28EE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9CA"/>
    <w:multiLevelType w:val="hybridMultilevel"/>
    <w:tmpl w:val="F780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7B42"/>
    <w:multiLevelType w:val="hybridMultilevel"/>
    <w:tmpl w:val="BD54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A37"/>
    <w:multiLevelType w:val="multilevel"/>
    <w:tmpl w:val="D2D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30484"/>
    <w:multiLevelType w:val="hybridMultilevel"/>
    <w:tmpl w:val="6E1A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2202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2062"/>
    <w:multiLevelType w:val="multilevel"/>
    <w:tmpl w:val="007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548A"/>
    <w:multiLevelType w:val="hybridMultilevel"/>
    <w:tmpl w:val="28EE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E98"/>
    <w:multiLevelType w:val="hybridMultilevel"/>
    <w:tmpl w:val="CF7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9FC"/>
    <w:multiLevelType w:val="multilevel"/>
    <w:tmpl w:val="5622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16BE0"/>
    <w:multiLevelType w:val="multilevel"/>
    <w:tmpl w:val="6AF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16F2"/>
    <w:multiLevelType w:val="multilevel"/>
    <w:tmpl w:val="DB2E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E44B8"/>
    <w:multiLevelType w:val="hybridMultilevel"/>
    <w:tmpl w:val="F914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C46DC"/>
    <w:multiLevelType w:val="multilevel"/>
    <w:tmpl w:val="3B0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1630A"/>
    <w:multiLevelType w:val="hybridMultilevel"/>
    <w:tmpl w:val="6E1A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2202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E6982"/>
    <w:multiLevelType w:val="multilevel"/>
    <w:tmpl w:val="B9E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73F6B"/>
    <w:multiLevelType w:val="multilevel"/>
    <w:tmpl w:val="3C5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06076"/>
    <w:multiLevelType w:val="multilevel"/>
    <w:tmpl w:val="CEF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93B25"/>
    <w:multiLevelType w:val="multilevel"/>
    <w:tmpl w:val="891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A4525"/>
    <w:multiLevelType w:val="multilevel"/>
    <w:tmpl w:val="CA6A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94369"/>
    <w:multiLevelType w:val="multilevel"/>
    <w:tmpl w:val="98F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B2EB8"/>
    <w:multiLevelType w:val="multilevel"/>
    <w:tmpl w:val="E66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5C0D3B"/>
    <w:multiLevelType w:val="multilevel"/>
    <w:tmpl w:val="7FA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0CC"/>
    <w:multiLevelType w:val="hybridMultilevel"/>
    <w:tmpl w:val="060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6"/>
  </w:num>
  <w:num w:numId="4">
    <w:abstractNumId w:val="15"/>
  </w:num>
  <w:num w:numId="5">
    <w:abstractNumId w:val="9"/>
  </w:num>
  <w:num w:numId="6">
    <w:abstractNumId w:val="20"/>
  </w:num>
  <w:num w:numId="7">
    <w:abstractNumId w:val="13"/>
  </w:num>
  <w:num w:numId="8">
    <w:abstractNumId w:val="21"/>
  </w:num>
  <w:num w:numId="9">
    <w:abstractNumId w:val="18"/>
  </w:num>
  <w:num w:numId="10">
    <w:abstractNumId w:val="6"/>
  </w:num>
  <w:num w:numId="11">
    <w:abstractNumId w:val="19"/>
  </w:num>
  <w:num w:numId="12">
    <w:abstractNumId w:val="17"/>
  </w:num>
  <w:num w:numId="13">
    <w:abstractNumId w:val="11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2"/>
  </w:num>
  <w:num w:numId="19">
    <w:abstractNumId w:val="0"/>
  </w:num>
  <w:num w:numId="20">
    <w:abstractNumId w:val="7"/>
  </w:num>
  <w:num w:numId="21">
    <w:abstractNumId w:val="8"/>
  </w:num>
  <w:num w:numId="22">
    <w:abstractNumId w:val="1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E"/>
    <w:rsid w:val="00017BB7"/>
    <w:rsid w:val="000301A9"/>
    <w:rsid w:val="000547B6"/>
    <w:rsid w:val="00074634"/>
    <w:rsid w:val="0007720E"/>
    <w:rsid w:val="000D6133"/>
    <w:rsid w:val="000F4022"/>
    <w:rsid w:val="001211CB"/>
    <w:rsid w:val="001240EC"/>
    <w:rsid w:val="00144F10"/>
    <w:rsid w:val="00145218"/>
    <w:rsid w:val="0014656A"/>
    <w:rsid w:val="0016685C"/>
    <w:rsid w:val="001A0F26"/>
    <w:rsid w:val="00212E43"/>
    <w:rsid w:val="00242C8D"/>
    <w:rsid w:val="0025053E"/>
    <w:rsid w:val="00251EFA"/>
    <w:rsid w:val="00277B55"/>
    <w:rsid w:val="00285ACE"/>
    <w:rsid w:val="002A0D1B"/>
    <w:rsid w:val="002A5770"/>
    <w:rsid w:val="002D03A4"/>
    <w:rsid w:val="002F6B8E"/>
    <w:rsid w:val="00302DD1"/>
    <w:rsid w:val="00304159"/>
    <w:rsid w:val="0033278D"/>
    <w:rsid w:val="00372B5B"/>
    <w:rsid w:val="00385D8E"/>
    <w:rsid w:val="00392373"/>
    <w:rsid w:val="003A16F7"/>
    <w:rsid w:val="003A27C6"/>
    <w:rsid w:val="003A61CE"/>
    <w:rsid w:val="003B1AEB"/>
    <w:rsid w:val="003E08A4"/>
    <w:rsid w:val="003E1F60"/>
    <w:rsid w:val="003E6E82"/>
    <w:rsid w:val="0041217D"/>
    <w:rsid w:val="0043428A"/>
    <w:rsid w:val="00461202"/>
    <w:rsid w:val="004810F5"/>
    <w:rsid w:val="00492B59"/>
    <w:rsid w:val="004D29DF"/>
    <w:rsid w:val="004D2EB1"/>
    <w:rsid w:val="005623BC"/>
    <w:rsid w:val="0058626A"/>
    <w:rsid w:val="0058750C"/>
    <w:rsid w:val="005E284A"/>
    <w:rsid w:val="005E7B2D"/>
    <w:rsid w:val="005F389B"/>
    <w:rsid w:val="005F4589"/>
    <w:rsid w:val="005F50E0"/>
    <w:rsid w:val="00604B90"/>
    <w:rsid w:val="00604C5E"/>
    <w:rsid w:val="00604D00"/>
    <w:rsid w:val="00662E5B"/>
    <w:rsid w:val="0068166F"/>
    <w:rsid w:val="006B52D8"/>
    <w:rsid w:val="006C4DE2"/>
    <w:rsid w:val="006C74BB"/>
    <w:rsid w:val="006F6D48"/>
    <w:rsid w:val="007012F9"/>
    <w:rsid w:val="00717CA8"/>
    <w:rsid w:val="00750C9C"/>
    <w:rsid w:val="00763C5A"/>
    <w:rsid w:val="007729F7"/>
    <w:rsid w:val="00796578"/>
    <w:rsid w:val="007A2AF1"/>
    <w:rsid w:val="007A6FD0"/>
    <w:rsid w:val="007C0EFB"/>
    <w:rsid w:val="007F31D0"/>
    <w:rsid w:val="00801A82"/>
    <w:rsid w:val="00825DAD"/>
    <w:rsid w:val="00832D19"/>
    <w:rsid w:val="008438D3"/>
    <w:rsid w:val="00855B6E"/>
    <w:rsid w:val="0086272A"/>
    <w:rsid w:val="00875892"/>
    <w:rsid w:val="0089550B"/>
    <w:rsid w:val="008B2745"/>
    <w:rsid w:val="008E3F11"/>
    <w:rsid w:val="00912DB4"/>
    <w:rsid w:val="009257F5"/>
    <w:rsid w:val="00947AAA"/>
    <w:rsid w:val="00952D0D"/>
    <w:rsid w:val="00981E20"/>
    <w:rsid w:val="009A0E7C"/>
    <w:rsid w:val="009C2C64"/>
    <w:rsid w:val="009F4549"/>
    <w:rsid w:val="00A377C6"/>
    <w:rsid w:val="00A620C0"/>
    <w:rsid w:val="00A73AA3"/>
    <w:rsid w:val="00A90AA2"/>
    <w:rsid w:val="00A941E2"/>
    <w:rsid w:val="00AA4CAE"/>
    <w:rsid w:val="00AB13FC"/>
    <w:rsid w:val="00AD4BC3"/>
    <w:rsid w:val="00AD5512"/>
    <w:rsid w:val="00B019D9"/>
    <w:rsid w:val="00B32FEF"/>
    <w:rsid w:val="00B3540C"/>
    <w:rsid w:val="00B410EC"/>
    <w:rsid w:val="00B418F3"/>
    <w:rsid w:val="00B8540B"/>
    <w:rsid w:val="00B9094D"/>
    <w:rsid w:val="00B9470E"/>
    <w:rsid w:val="00B95760"/>
    <w:rsid w:val="00BC6B51"/>
    <w:rsid w:val="00BE1547"/>
    <w:rsid w:val="00BE6B1B"/>
    <w:rsid w:val="00BF425F"/>
    <w:rsid w:val="00C05871"/>
    <w:rsid w:val="00C129B3"/>
    <w:rsid w:val="00C1545F"/>
    <w:rsid w:val="00CA36D5"/>
    <w:rsid w:val="00CA41D1"/>
    <w:rsid w:val="00CB6F4E"/>
    <w:rsid w:val="00CC4898"/>
    <w:rsid w:val="00D1360A"/>
    <w:rsid w:val="00D506EE"/>
    <w:rsid w:val="00D65C5D"/>
    <w:rsid w:val="00D65F87"/>
    <w:rsid w:val="00D727F7"/>
    <w:rsid w:val="00D83D50"/>
    <w:rsid w:val="00D97BC9"/>
    <w:rsid w:val="00DA2ABD"/>
    <w:rsid w:val="00DF60A7"/>
    <w:rsid w:val="00E119A7"/>
    <w:rsid w:val="00E71F25"/>
    <w:rsid w:val="00E80B53"/>
    <w:rsid w:val="00EA306F"/>
    <w:rsid w:val="00EB24CD"/>
    <w:rsid w:val="00F0003C"/>
    <w:rsid w:val="00F30101"/>
    <w:rsid w:val="00F423DE"/>
    <w:rsid w:val="00F4266E"/>
    <w:rsid w:val="00F45820"/>
    <w:rsid w:val="00F4648C"/>
    <w:rsid w:val="00F8158D"/>
    <w:rsid w:val="00F90561"/>
    <w:rsid w:val="00F93C9D"/>
    <w:rsid w:val="00FB6922"/>
    <w:rsid w:val="00FE2437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ABE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5F8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4CA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4CAE"/>
  </w:style>
  <w:style w:type="paragraph" w:styleId="Footer">
    <w:name w:val="footer"/>
    <w:basedOn w:val="Normal"/>
    <w:link w:val="FooterChar"/>
    <w:uiPriority w:val="99"/>
    <w:unhideWhenUsed/>
    <w:rsid w:val="00AA4CA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4CAE"/>
  </w:style>
  <w:style w:type="paragraph" w:styleId="TOCHeading">
    <w:name w:val="TOC Heading"/>
    <w:basedOn w:val="Heading1"/>
    <w:next w:val="Normal"/>
    <w:uiPriority w:val="39"/>
    <w:unhideWhenUsed/>
    <w:qFormat/>
    <w:rsid w:val="00AA4CA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4CAE"/>
    <w:pPr>
      <w:spacing w:after="100"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6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44F10"/>
    <w:pPr>
      <w:spacing w:after="100"/>
      <w:ind w:left="220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F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3278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78D"/>
    <w:rPr>
      <w:rFonts w:ascii="Courier New" w:eastAsia="Times New Roman" w:hAnsi="Courier New" w:cs="Courier New"/>
      <w:sz w:val="20"/>
      <w:szCs w:val="20"/>
    </w:rPr>
  </w:style>
  <w:style w:type="character" w:customStyle="1" w:styleId="platform-mac">
    <w:name w:val="platform-mac"/>
    <w:basedOn w:val="DefaultParagraphFont"/>
    <w:rsid w:val="00A90AA2"/>
  </w:style>
  <w:style w:type="paragraph" w:customStyle="1" w:styleId="toptocitem">
    <w:name w:val="toptocitem"/>
    <w:basedOn w:val="Normal"/>
    <w:rsid w:val="00A90AA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D4BC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B24C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21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252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2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014">
              <w:marLeft w:val="0"/>
              <w:marRight w:val="0"/>
              <w:marTop w:val="22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6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help.github.com/en/enterprise/2.18/user/articles/creating-a-personal-access-token-for-the-command-line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en/enterprise/2.18/user/github/using-git/changing-a-remotes-ur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help.github.com/en/enterprise/2.18/user/articles/securing-your-account-with-two-factor-authentication-2fa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help.github.com/en/enterprise/2.18/user/github/using-git/changing-a-remotes-url" TargetMode="External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elp.github.com/en/enterprise/2.18/user/articles/about-two-factor-authentication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hostname/octocat/Spoon-Knife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help.github.com/en/enterprise/2.18/user/articles/caching-your-github-password-in-git" TargetMode="Externa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help.github.com/en/enterprise/2.18/user/github/using-git/changing-a-remotes-ur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barker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pplication xmlns="ab674163-ce8b-47d7-889e-60aad5696244" xsi:nil="true"/>
    <_Status xmlns="http://schemas.microsoft.com/sharepoint/v3/fields">Not Started</_Status>
    <RoutingRuleDescription xmlns="http://schemas.microsoft.com/sharepoint/v3">HRIS Architecture Overview</RoutingRuleDescription>
    <Category1 xmlns="85eb3200-e6ae-433a-a9e2-747d364ab5c1" xsi:nil="true"/>
    <Provider xmlns="31ed5216-25b3-40eb-9b57-e08e3420a4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1E8E8BDACF144A04D791C8AAED5A7" ma:contentTypeVersion="8" ma:contentTypeDescription="Create a new document." ma:contentTypeScope="" ma:versionID="556166acc1af2fd355eecbba8ea2eb9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85eb3200-e6ae-433a-a9e2-747d364ab5c1" xmlns:ns4="ab674163-ce8b-47d7-889e-60aad5696244" xmlns:ns5="31ed5216-25b3-40eb-9b57-e08e3420a44b" xmlns:ns6="http://schemas.microsoft.com/sharepoint/v4" targetNamespace="http://schemas.microsoft.com/office/2006/metadata/properties" ma:root="true" ma:fieldsID="13d4643eb46bf7d4116d0fb01a9925a7" ns1:_="" ns2:_="" ns3:_="" ns4:_="" ns5:_="" ns6:_="">
    <xsd:import namespace="http://schemas.microsoft.com/sharepoint/v3"/>
    <xsd:import namespace="http://schemas.microsoft.com/sharepoint/v3/fields"/>
    <xsd:import namespace="85eb3200-e6ae-433a-a9e2-747d364ab5c1"/>
    <xsd:import namespace="ab674163-ce8b-47d7-889e-60aad5696244"/>
    <xsd:import namespace="31ed5216-25b3-40eb-9b57-e08e3420a44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RoutingRuleDescription"/>
                <xsd:element ref="ns2:_Status" minOccurs="0"/>
                <xsd:element ref="ns3:Category1" minOccurs="0"/>
                <xsd:element ref="ns4:Application" minOccurs="0"/>
                <xsd:element ref="ns4:SharedWithUsers" minOccurs="0"/>
                <xsd:element ref="ns5:Provider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Not Started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Category1" ma:index="4" nillable="true" ma:displayName="Category" ma:format="Dropdown" ma:internalName="Category1">
      <xsd:simpleType>
        <xsd:restriction base="dms:Choice">
          <xsd:enumeration value="Performance Appraisal Forms"/>
          <xsd:enumeration value="Administrative"/>
          <xsd:enumeration value="Data Standards"/>
          <xsd:enumeration value="Floor Plans"/>
          <xsd:enumeration value="ITIL"/>
          <xsd:enumeration value="Org Charts"/>
          <xsd:enumeration value="Forms"/>
          <xsd:enumeration value="IT Process Descriptions"/>
          <xsd:enumeration value="Management Documents"/>
          <xsd:enumeration value="Org Charts"/>
          <xsd:enumeration value="Policies and Procedures"/>
          <xsd:enumeration value="Project Priorities"/>
          <xsd:enumeration value="Resources"/>
          <xsd:enumeration value="SDLC - Project Management Templates"/>
          <xsd:enumeration value="SharePoint Resources"/>
          <xsd:enumeration value="System Documents"/>
          <xsd:enumeration value="Systems Manuals"/>
          <xsd:enumeration value="Templates"/>
          <xsd:enumeration value="Training Documenta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74163-ce8b-47d7-889e-60aad5696244" elementFormDefault="qualified">
    <xsd:import namespace="http://schemas.microsoft.com/office/2006/documentManagement/types"/>
    <xsd:import namespace="http://schemas.microsoft.com/office/infopath/2007/PartnerControls"/>
    <xsd:element name="Application" ma:index="5" nillable="true" ma:displayName="Application" ma:description="List of applications supported by COE" ma:format="Dropdown" ma:internalName="Application">
      <xsd:simpleType>
        <xsd:restriction base="dms:Choice">
          <xsd:enumeration value="AdAstra"/>
          <xsd:enumeration value="Altiris"/>
          <xsd:enumeration value="ALM Test Director"/>
          <xsd:enumeration value="Axiom/SSD"/>
          <xsd:enumeration value="Banner"/>
          <xsd:enumeration value="Bomgar"/>
          <xsd:enumeration value="BXS"/>
          <xsd:enumeration value="Citrix"/>
          <xsd:enumeration value="Clarity"/>
          <xsd:enumeration value="CleanAddress"/>
          <xsd:enumeration value="Drupal"/>
          <xsd:enumeration value="Evisions"/>
          <xsd:enumeration value="FAMIS"/>
          <xsd:enumeration value="HistoryMakers"/>
          <xsd:enumeration value="InfoEd"/>
          <xsd:enumeration value="Legal Files"/>
          <xsd:enumeration value="Luminis"/>
          <xsd:enumeration value="Nelnet"/>
          <xsd:enumeration value="P-Card"/>
          <xsd:enumeration value="PMU Tracker"/>
          <xsd:enumeration value="Raiser's Edge"/>
          <xsd:enumeration value="RightFax"/>
          <xsd:enumeration value="ServiceDesk (CA Unicenter)"/>
          <xsd:enumeration value="SiteMinder"/>
          <xsd:enumeration value="SitePublish"/>
          <xsd:enumeration value="Sitescope"/>
          <xsd:enumeration value="Talisma"/>
          <xsd:enumeration value="Test Director"/>
          <xsd:enumeration value="Upside"/>
          <xsd:enumeration value="Urchin"/>
          <xsd:enumeration value="ViewDirect"/>
          <xsd:enumeration value="Workflow"/>
        </xsd:restriction>
      </xsd:simpleType>
    </xsd:element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d5216-25b3-40eb-9b57-e08e3420a44b" elementFormDefault="qualified">
    <xsd:import namespace="http://schemas.microsoft.com/office/2006/documentManagement/types"/>
    <xsd:import namespace="http://schemas.microsoft.com/office/infopath/2007/PartnerControls"/>
    <xsd:element name="Provider" ma:index="13" nillable="true" ma:displayName="Provider" ma:format="Dropdown" ma:internalName="Provider">
      <xsd:simpleType>
        <xsd:union memberTypes="dms:Text">
          <xsd:simpleType>
            <xsd:restriction base="dms:Choice">
              <xsd:enumeration value="AITS"/>
              <xsd:enumeration value="Vendor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ACA4-1C58-4F1C-BFB9-1A5554C2024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ab674163-ce8b-47d7-889e-60aad5696244"/>
    <ds:schemaRef ds:uri="http://schemas.microsoft.com/sharepoint/v3/fields"/>
    <ds:schemaRef ds:uri="http://schemas.microsoft.com/sharepoint/v3"/>
    <ds:schemaRef ds:uri="85eb3200-e6ae-433a-a9e2-747d364ab5c1"/>
    <ds:schemaRef ds:uri="31ed5216-25b3-40eb-9b57-e08e3420a44b"/>
  </ds:schemaRefs>
</ds:datastoreItem>
</file>

<file path=customXml/itemProps2.xml><?xml version="1.0" encoding="utf-8"?>
<ds:datastoreItem xmlns:ds="http://schemas.openxmlformats.org/officeDocument/2006/customXml" ds:itemID="{01A8CFA5-4B51-4D41-B81C-730B26557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8F272-B7EA-435D-B78B-C3C2B0ABC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85eb3200-e6ae-433a-a9e2-747d364ab5c1"/>
    <ds:schemaRef ds:uri="ab674163-ce8b-47d7-889e-60aad5696244"/>
    <ds:schemaRef ds:uri="31ed5216-25b3-40eb-9b57-e08e3420a44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12E3D2-0BD4-CB46-8C8D-EB649757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C:\Users\sbarker\AppData\Roaming\Microsoft\Templates\LiveContent\15\Managed\Word Document Bibliography Styles\TC102786999[[fn=Single spaced (blank)]].dotx</Template>
  <TotalTime>1</TotalTime>
  <Pages>12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HRIS Architecture Overview </vt:lpstr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HRIS Architecture Overview </dc:title>
  <dc:subject/>
  <dc:creator>sbarker</dc:creator>
  <cp:keywords>SiteMinder;Architecture;Design</cp:keywords>
  <dc:description/>
  <cp:lastModifiedBy>Herrig, Peter</cp:lastModifiedBy>
  <cp:revision>2</cp:revision>
  <dcterms:created xsi:type="dcterms:W3CDTF">2020-03-11T16:57:00Z</dcterms:created>
  <dcterms:modified xsi:type="dcterms:W3CDTF">2020-03-11T16:57:00Z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0x010100E1C1E8E8BDACF144A04D791C8AAED5A7</vt:lpwstr>
  </property>
</Properties>
</file>